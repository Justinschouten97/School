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8A60D85" w:rsidR="007A68DD" w:rsidRDefault="000E4657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561AD84" wp14:editId="50FAAF69">
                    <wp:simplePos x="0" y="0"/>
                    <wp:positionH relativeFrom="column">
                      <wp:posOffset>1684020</wp:posOffset>
                    </wp:positionH>
                    <wp:positionV relativeFrom="paragraph">
                      <wp:posOffset>7258050</wp:posOffset>
                    </wp:positionV>
                    <wp:extent cx="3124200" cy="251460"/>
                    <wp:effectExtent l="0" t="0" r="0" b="0"/>
                    <wp:wrapNone/>
                    <wp:docPr id="8" name="Tekstva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420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B3E34F" w14:textId="7567BD32" w:rsidR="000E4657" w:rsidRPr="000E4657" w:rsidRDefault="000E4657">
                                <w:pPr>
                                  <w:rPr>
                                    <w:lang w:val="en-US"/>
                                  </w:rPr>
                                </w:pPr>
                                <w:r w:rsidRPr="00F6610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0E4657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en-US"/>
                                  </w:rPr>
                                  <w:t>Micheal</w:t>
                                </w:r>
                                <w:proofErr w:type="spellEnd"/>
                                <w:r w:rsidRPr="000E4657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en-US"/>
                                  </w:rPr>
                                  <w:t xml:space="preserve"> Cheung, Rick </w:t>
                                </w:r>
                                <w:proofErr w:type="spellStart"/>
                                <w:r w:rsidRPr="000E4657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en-US"/>
                                  </w:rPr>
                                  <w:t>Vonk</w:t>
                                </w:r>
                                <w:proofErr w:type="spellEnd"/>
                                <w:r w:rsidR="0090798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0E4657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en-US"/>
                                  </w:rPr>
                                  <w:t>en</w:t>
                                </w:r>
                                <w:proofErr w:type="spellEnd"/>
                                <w:r w:rsidRPr="000E4657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0E4657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en-US"/>
                                  </w:rPr>
                                  <w:t>Aygygun</w:t>
                                </w:r>
                                <w:proofErr w:type="spellEnd"/>
                                <w:r w:rsidRPr="000E4657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en-US"/>
                                  </w:rPr>
                                  <w:t xml:space="preserve"> Mehmed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61AD8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8" o:spid="_x0000_s1026" type="#_x0000_t202" style="position:absolute;margin-left:132.6pt;margin-top:571.5pt;width:246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" filled="f" stroked="f" strokeweight=".5pt">
                    <v:textbox>
                      <w:txbxContent>
                        <w:p w14:paraId="50B3E34F" w14:textId="7567BD32" w:rsidR="000E4657" w:rsidRPr="000E4657" w:rsidRDefault="000E4657">
                          <w:pPr>
                            <w:rPr>
                              <w:lang w:val="en-US"/>
                            </w:rPr>
                          </w:pPr>
                          <w:r w:rsidRPr="00F6610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0E4657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en-US"/>
                            </w:rPr>
                            <w:t>Micheal</w:t>
                          </w:r>
                          <w:proofErr w:type="spellEnd"/>
                          <w:r w:rsidRPr="000E4657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en-US"/>
                            </w:rPr>
                            <w:t xml:space="preserve"> Cheung, Rick </w:t>
                          </w:r>
                          <w:proofErr w:type="spellStart"/>
                          <w:r w:rsidRPr="000E4657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en-US"/>
                            </w:rPr>
                            <w:t>Vonk</w:t>
                          </w:r>
                          <w:proofErr w:type="spellEnd"/>
                          <w:r w:rsidR="0090798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0E4657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en-US"/>
                            </w:rPr>
                            <w:t>en</w:t>
                          </w:r>
                          <w:proofErr w:type="spellEnd"/>
                          <w:r w:rsidRPr="000E4657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0E4657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en-US"/>
                            </w:rPr>
                            <w:t>Aygygun</w:t>
                          </w:r>
                          <w:proofErr w:type="spellEnd"/>
                          <w:r w:rsidRPr="000E4657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en-US"/>
                            </w:rPr>
                            <w:t xml:space="preserve"> Mehmed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A057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6C6C9" w14:textId="663B76F2" w:rsidR="00CD7D83" w:rsidRPr="00F6610C" w:rsidRDefault="00CD7D83" w:rsidP="003A057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6610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Project </w:t>
                                    </w:r>
                                    <w:r w:rsidR="00F6610C" w:rsidRPr="00F6610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BIOS</w:t>
                                    </w:r>
                                  </w:p>
                                </w:sdtContent>
                              </w:sdt>
                              <w:p w14:paraId="7EF4AD16" w14:textId="04E6CD05" w:rsidR="00CD7D83" w:rsidRPr="00F6610C" w:rsidRDefault="00CD7D83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proofErr w:type="spellStart"/>
                                <w:r w:rsidRPr="00F6610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Teamnaam</w:t>
                                </w:r>
                                <w:proofErr w:type="spellEnd"/>
                                <w:r w:rsidRPr="00F6610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: </w:t>
                                </w:r>
                                <w:r w:rsidR="00F6610C" w:rsidRPr="00F6610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BIOS</w:t>
                                </w:r>
                              </w:p>
                              <w:p w14:paraId="0BA11B4F" w14:textId="534EAEED" w:rsidR="00CD7D83" w:rsidRPr="00F6610C" w:rsidRDefault="00CD7D83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F6610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</w:rPr>
                                    <w:alias w:val="Author"/>
                                    <w:tag w:val=""/>
                                    <w:id w:val="3610913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Pr="00F6610C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</w:rPr>
                                      <w:t>Justin Schout</w:t>
                                    </w:r>
                                    <w:r w:rsidR="00F6610C" w:rsidRPr="00F6610C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</w:rPr>
                                      <w:t>en</w:t>
                                    </w:r>
                                  </w:sdtContent>
                                </w:sdt>
                              </w:p>
                              <w:p w14:paraId="3EA15D85" w14:textId="77777777" w:rsidR="00CD7D83" w:rsidRPr="00F6610C" w:rsidRDefault="00CD7D83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F6610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Cohort: 2020</w:t>
                                </w:r>
                              </w:p>
                              <w:p w14:paraId="4F8D9D85" w14:textId="77777777" w:rsidR="00CD7D83" w:rsidRPr="00222411" w:rsidRDefault="00CD7D83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06E0C7DE" w14:textId="77777777" w:rsidR="00CD7D83" w:rsidRPr="00222411" w:rsidRDefault="00CD7D83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v1.0</w:t>
                                </w:r>
                              </w:p>
                              <w:p w14:paraId="78604D3D" w14:textId="35B08EB8" w:rsidR="00CD7D83" w:rsidRPr="002132BE" w:rsidRDefault="00CD7D83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F6610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07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-1</w:t>
                                </w:r>
                                <w:r w:rsidR="00F6610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FB5245" id="Text Box 129" o:spid="_x0000_s1027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B6C6C9" w14:textId="663B76F2" w:rsidR="00CD7D83" w:rsidRPr="00F6610C" w:rsidRDefault="00CD7D83" w:rsidP="003A057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F6610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Project </w:t>
                              </w:r>
                              <w:r w:rsidR="00F6610C" w:rsidRPr="00F6610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BIOS</w:t>
                              </w:r>
                            </w:p>
                          </w:sdtContent>
                        </w:sdt>
                        <w:p w14:paraId="7EF4AD16" w14:textId="04E6CD05" w:rsidR="00CD7D83" w:rsidRPr="00F6610C" w:rsidRDefault="00CD7D83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proofErr w:type="spellStart"/>
                          <w:r w:rsidRPr="00F6610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Teamnaam</w:t>
                          </w:r>
                          <w:proofErr w:type="spellEnd"/>
                          <w:r w:rsidRPr="00F6610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: </w:t>
                          </w:r>
                          <w:r w:rsidR="00F6610C" w:rsidRPr="00F6610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BIOS</w:t>
                          </w:r>
                        </w:p>
                        <w:p w14:paraId="0BA11B4F" w14:textId="534EAEED" w:rsidR="00CD7D83" w:rsidRPr="00F6610C" w:rsidRDefault="00CD7D83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r w:rsidRPr="00F6610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</w:rPr>
                              <w:alias w:val="Author"/>
                              <w:tag w:val=""/>
                              <w:id w:val="3610913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Pr="00F6610C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</w:rPr>
                                <w:t>Justin Schout</w:t>
                              </w:r>
                              <w:r w:rsidR="00F6610C" w:rsidRPr="00F6610C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</w:rPr>
                                <w:t>en</w:t>
                              </w:r>
                            </w:sdtContent>
                          </w:sdt>
                        </w:p>
                        <w:p w14:paraId="3EA15D85" w14:textId="77777777" w:rsidR="00CD7D83" w:rsidRPr="00F6610C" w:rsidRDefault="00CD7D83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F6610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Cohort: 2020</w:t>
                          </w:r>
                        </w:p>
                        <w:p w14:paraId="4F8D9D85" w14:textId="77777777" w:rsidR="00CD7D83" w:rsidRPr="00222411" w:rsidRDefault="00CD7D83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06E0C7DE" w14:textId="77777777" w:rsidR="00CD7D83" w:rsidRPr="00222411" w:rsidRDefault="00CD7D83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v1.0</w:t>
                          </w:r>
                        </w:p>
                        <w:p w14:paraId="78604D3D" w14:textId="35B08EB8" w:rsidR="00CD7D83" w:rsidRPr="002132BE" w:rsidRDefault="00CD7D83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F6610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07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-1</w:t>
                          </w:r>
                          <w:r w:rsidR="00F6610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CD7D83" w:rsidRDefault="00CD7D8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CD7D83" w:rsidRDefault="00CD7D8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CD7D83" w:rsidRDefault="0096167F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7D8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CD7D8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CD7D8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7D8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0304F888" w14:textId="77777777" w:rsidR="00CD7D83" w:rsidRDefault="00CD7D83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8A276" w14:textId="77777777" w:rsidR="00CD7D83" w:rsidRDefault="00CD7D8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F8A276" w14:textId="77777777" w:rsidR="00CD7D83" w:rsidRDefault="00CD7D83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774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F5020" w14:textId="3FE74972" w:rsidR="0069055F" w:rsidRDefault="0069055F">
          <w:pPr>
            <w:pStyle w:val="Kopvaninhoudsopgave"/>
          </w:pPr>
          <w:r>
            <w:t>Inhoud</w:t>
          </w:r>
        </w:p>
        <w:p w14:paraId="461069A6" w14:textId="25AD124C" w:rsidR="00441BFC" w:rsidRDefault="0069055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29683" w:history="1">
            <w:r w:rsidR="00441BFC" w:rsidRPr="00FA4BF0">
              <w:rPr>
                <w:rStyle w:val="Hyperlink"/>
                <w:noProof/>
              </w:rPr>
              <w:t>1</w:t>
            </w:r>
            <w:r w:rsidR="00441BFC">
              <w:rPr>
                <w:rFonts w:eastAsiaTheme="minorEastAsia"/>
                <w:noProof/>
                <w:lang w:eastAsia="nl-NL"/>
              </w:rPr>
              <w:tab/>
            </w:r>
            <w:r w:rsidR="00441BFC" w:rsidRPr="00FA4BF0">
              <w:rPr>
                <w:rStyle w:val="Hyperlink"/>
                <w:noProof/>
              </w:rPr>
              <w:t>Inleiding</w:t>
            </w:r>
            <w:r w:rsidR="00441BFC">
              <w:rPr>
                <w:noProof/>
                <w:webHidden/>
              </w:rPr>
              <w:tab/>
            </w:r>
            <w:r w:rsidR="00441BFC">
              <w:rPr>
                <w:noProof/>
                <w:webHidden/>
              </w:rPr>
              <w:fldChar w:fldCharType="begin"/>
            </w:r>
            <w:r w:rsidR="00441BFC">
              <w:rPr>
                <w:noProof/>
                <w:webHidden/>
              </w:rPr>
              <w:instrText xml:space="preserve"> PAGEREF _Toc58229683 \h </w:instrText>
            </w:r>
            <w:r w:rsidR="00441BFC">
              <w:rPr>
                <w:noProof/>
                <w:webHidden/>
              </w:rPr>
            </w:r>
            <w:r w:rsidR="00441BFC">
              <w:rPr>
                <w:noProof/>
                <w:webHidden/>
              </w:rPr>
              <w:fldChar w:fldCharType="separate"/>
            </w:r>
            <w:r w:rsidR="00441BFC">
              <w:rPr>
                <w:noProof/>
                <w:webHidden/>
              </w:rPr>
              <w:t>2</w:t>
            </w:r>
            <w:r w:rsidR="00441BFC">
              <w:rPr>
                <w:noProof/>
                <w:webHidden/>
              </w:rPr>
              <w:fldChar w:fldCharType="end"/>
            </w:r>
          </w:hyperlink>
        </w:p>
        <w:p w14:paraId="7EB1DF5D" w14:textId="40F30EE9" w:rsidR="00441BFC" w:rsidRDefault="00441BFC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229684" w:history="1">
            <w:r w:rsidRPr="00FA4BF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A4BF0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FFBB" w14:textId="3D12486F" w:rsidR="00441BFC" w:rsidRDefault="00441BFC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229685" w:history="1">
            <w:r w:rsidRPr="00FA4BF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A4BF0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4FAC" w14:textId="0CD1C5F5" w:rsidR="00441BFC" w:rsidRDefault="00441BFC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229686" w:history="1">
            <w:r w:rsidRPr="00FA4BF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A4BF0">
              <w:rPr>
                <w:rStyle w:val="Hyperlink"/>
                <w:noProof/>
              </w:rPr>
              <w:t>Start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4FCC" w14:textId="1C957D79" w:rsidR="00441BFC" w:rsidRDefault="00441BFC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229687" w:history="1">
            <w:r w:rsidRPr="00FA4BF0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A4BF0">
              <w:rPr>
                <w:rStyle w:val="Hyperlink"/>
                <w:noProof/>
              </w:rPr>
              <w:t>Koppeling met de user-story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4EE8" w14:textId="673BA844" w:rsidR="00441BFC" w:rsidRDefault="00441BFC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229688" w:history="1">
            <w:r w:rsidRPr="00FA4BF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A4BF0">
              <w:rPr>
                <w:rStyle w:val="Hyperlink"/>
                <w:noProof/>
              </w:rPr>
              <w:t>Antwoord ingevuld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CF42" w14:textId="1C6E91AB" w:rsidR="00441BFC" w:rsidRDefault="00441BFC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229689" w:history="1">
            <w:r w:rsidRPr="00FA4BF0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A4BF0">
              <w:rPr>
                <w:rStyle w:val="Hyperlink"/>
                <w:noProof/>
              </w:rPr>
              <w:t>Koppeling 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DA8F" w14:textId="7DBD8779" w:rsidR="00441BFC" w:rsidRDefault="00441BFC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229690" w:history="1">
            <w:r w:rsidRPr="00FA4BF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A4BF0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9A02" w14:textId="394869CA" w:rsidR="00441BFC" w:rsidRDefault="00441BFC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229691" w:history="1">
            <w:r w:rsidRPr="00FA4BF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A4BF0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C5CC" w14:textId="06841486" w:rsidR="0069055F" w:rsidRDefault="0069055F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62880AEF" w:rsidR="006C0102" w:rsidRDefault="006C0102" w:rsidP="002F11DC">
      <w:pPr>
        <w:pStyle w:val="Kop1"/>
      </w:pPr>
      <w:bookmarkStart w:id="1" w:name="_Toc58229683"/>
      <w:r>
        <w:lastRenderedPageBreak/>
        <w:t>Inleiding</w:t>
      </w:r>
      <w:bookmarkEnd w:id="1"/>
    </w:p>
    <w:p w14:paraId="18185B34" w14:textId="562C20B8" w:rsidR="0069055F" w:rsidRPr="00EA08A7" w:rsidRDefault="0069055F" w:rsidP="0069055F">
      <w:pPr>
        <w:pStyle w:val="Geenafstand"/>
        <w:rPr>
          <w:lang w:val="nl-NL"/>
        </w:rPr>
      </w:pPr>
      <w:r w:rsidRPr="00EA08A7">
        <w:rPr>
          <w:lang w:val="nl-NL"/>
        </w:rPr>
        <w:t>In dit project gaan we ons bezig houden met de ontwikkeling van een nieuw</w:t>
      </w:r>
      <w:r w:rsidR="006B3A3F">
        <w:rPr>
          <w:lang w:val="nl-NL"/>
        </w:rPr>
        <w:t>e</w:t>
      </w:r>
      <w:r w:rsidRPr="00EA08A7">
        <w:rPr>
          <w:lang w:val="nl-NL"/>
        </w:rPr>
        <w:t xml:space="preserve"> </w:t>
      </w:r>
      <w:r w:rsidR="006B3A3F">
        <w:rPr>
          <w:lang w:val="nl-NL"/>
        </w:rPr>
        <w:t xml:space="preserve">app die ervoor moet zorgen dat de </w:t>
      </w:r>
      <w:r w:rsidR="00F6610C">
        <w:rPr>
          <w:lang w:val="nl-NL"/>
        </w:rPr>
        <w:t>aanwezigheid van de leerlingen omhoog gaat. Wie hier van kan profiteren zijn de leerlingen en leeraren.</w:t>
      </w:r>
    </w:p>
    <w:p w14:paraId="17FFF8B8" w14:textId="77777777" w:rsidR="000A6C16" w:rsidRDefault="00F205B8" w:rsidP="002F11DC">
      <w:pPr>
        <w:pStyle w:val="Kop1"/>
      </w:pPr>
      <w:bookmarkStart w:id="2" w:name="_Toc58229684"/>
      <w:r w:rsidRPr="00F205B8">
        <w:t>User Story</w:t>
      </w:r>
      <w:bookmarkEnd w:id="2"/>
    </w:p>
    <w:p w14:paraId="1442656C" w14:textId="7E30965B" w:rsidR="0002660E" w:rsidRDefault="006843C1" w:rsidP="000A6C16">
      <w:r>
        <w:t>In dit hoofdstuk bespreken we user-</w:t>
      </w:r>
      <w:proofErr w:type="spellStart"/>
      <w:r>
        <w:t>stories</w:t>
      </w:r>
      <w:proofErr w:type="spellEnd"/>
      <w:r>
        <w:t xml:space="preserve"> die bedacht zijn </w:t>
      </w:r>
      <w:r w:rsidR="00153DA3">
        <w:t>voor dit project. User-</w:t>
      </w:r>
      <w:proofErr w:type="spellStart"/>
      <w:r w:rsidR="00153DA3">
        <w:t>stories</w:t>
      </w:r>
      <w:proofErr w:type="spellEnd"/>
      <w:r w:rsidR="00153DA3">
        <w:t xml:space="preserve"> geven </w:t>
      </w:r>
      <w:r w:rsidR="00546CBA">
        <w:t xml:space="preserve">de </w:t>
      </w:r>
      <w:r w:rsidR="00153DA3">
        <w:t xml:space="preserve">functies </w:t>
      </w:r>
      <w:r w:rsidR="0002660E">
        <w:t xml:space="preserve">gekoppeld aan rollen </w:t>
      </w:r>
      <w:r w:rsidR="00B47353">
        <w:t xml:space="preserve">aan </w:t>
      </w:r>
      <w:r w:rsidR="00546CBA">
        <w:t xml:space="preserve">die </w:t>
      </w:r>
      <w:r w:rsidR="00153DA3">
        <w:t>mogelijk moeten zijn binnen de applicatie</w:t>
      </w:r>
      <w:r w:rsidR="00546CBA">
        <w:t xml:space="preserve">. </w:t>
      </w:r>
      <w:r w:rsidR="0093344D">
        <w:t>De verdieping van de user-story met afbeeldingen is te vinden in het volgende hoof</w:t>
      </w:r>
      <w:r w:rsidR="0094779A">
        <w:t>d</w:t>
      </w:r>
      <w:r w:rsidR="0093344D">
        <w:t>stuk.</w:t>
      </w:r>
    </w:p>
    <w:p w14:paraId="0DF525F2" w14:textId="0DF7B8B0" w:rsidR="005E666B" w:rsidRDefault="0002660E" w:rsidP="005E666B">
      <w:pPr>
        <w:pStyle w:val="Lijstalinea"/>
        <w:numPr>
          <w:ilvl w:val="0"/>
          <w:numId w:val="5"/>
        </w:numPr>
      </w:pPr>
      <w:r>
        <w:t xml:space="preserve">Als </w:t>
      </w:r>
      <w:r w:rsidR="006B3A3F">
        <w:t>de gebruiker in de app wil moet hij/zij zijn gebruikersrol kiezen en inloggen.</w:t>
      </w:r>
    </w:p>
    <w:p w14:paraId="74809EDE" w14:textId="47B4A5BB" w:rsidR="006B3A3F" w:rsidRDefault="006B3A3F" w:rsidP="006B3A3F">
      <w:pPr>
        <w:pStyle w:val="Lijstalinea"/>
        <w:numPr>
          <w:ilvl w:val="0"/>
          <w:numId w:val="6"/>
        </w:numPr>
      </w:pPr>
      <w:r>
        <w:t>De gebruiker kan doormiddel van het inlogscherm dieper in de applicatie.</w:t>
      </w:r>
    </w:p>
    <w:p w14:paraId="7846DB7C" w14:textId="68525A5A" w:rsidR="00F610F6" w:rsidRDefault="00F610F6" w:rsidP="006B3A3F">
      <w:pPr>
        <w:pStyle w:val="Lijstalinea"/>
        <w:numPr>
          <w:ilvl w:val="0"/>
          <w:numId w:val="6"/>
        </w:numPr>
      </w:pPr>
      <w:r>
        <w:t xml:space="preserve">De gebruiker kan door </w:t>
      </w:r>
      <w:r w:rsidR="00F6610C">
        <w:t xml:space="preserve">de app </w:t>
      </w:r>
      <w:r>
        <w:t xml:space="preserve">kliks en </w:t>
      </w:r>
      <w:r w:rsidR="00F6610C">
        <w:t>acties uitvoeren op het scherm</w:t>
      </w:r>
    </w:p>
    <w:p w14:paraId="025885E9" w14:textId="553D7D88" w:rsidR="00F610F6" w:rsidRDefault="00F610F6" w:rsidP="006B3A3F">
      <w:pPr>
        <w:pStyle w:val="Lijstalinea"/>
        <w:numPr>
          <w:ilvl w:val="0"/>
          <w:numId w:val="6"/>
        </w:numPr>
      </w:pPr>
      <w:r>
        <w:t xml:space="preserve">De </w:t>
      </w:r>
      <w:r w:rsidR="00F6610C">
        <w:t>leerling moet kunnen inloggen en zijn rooster, route naar de klas en rooster wijzigingen kunnen zien.</w:t>
      </w:r>
    </w:p>
    <w:p w14:paraId="1A3FDE1D" w14:textId="049EFDBA" w:rsidR="00F610F6" w:rsidRDefault="00F610F6" w:rsidP="006B3A3F">
      <w:pPr>
        <w:pStyle w:val="Lijstalinea"/>
        <w:numPr>
          <w:ilvl w:val="0"/>
          <w:numId w:val="6"/>
        </w:numPr>
      </w:pPr>
      <w:r>
        <w:t xml:space="preserve">De </w:t>
      </w:r>
      <w:r w:rsidR="00F6610C">
        <w:t>leraar moet kunnen inloggen kunnen zien wie er te laat is en zien waar hij les moet geven.</w:t>
      </w:r>
    </w:p>
    <w:p w14:paraId="62787CF2" w14:textId="6DF9B55E" w:rsidR="00F6610C" w:rsidRDefault="00F6610C" w:rsidP="006B3A3F">
      <w:pPr>
        <w:pStyle w:val="Lijstalinea"/>
        <w:numPr>
          <w:ilvl w:val="0"/>
          <w:numId w:val="6"/>
        </w:numPr>
      </w:pPr>
      <w:r>
        <w:t xml:space="preserve">Als de leerling </w:t>
      </w:r>
      <w:proofErr w:type="spellStart"/>
      <w:r>
        <w:t>optijd</w:t>
      </w:r>
      <w:proofErr w:type="spellEnd"/>
      <w:r>
        <w:t xml:space="preserve"> is krijgt hij 1 credit voor een gratis bakje koffie.</w:t>
      </w:r>
    </w:p>
    <w:p w14:paraId="1FAFCA77" w14:textId="77777777" w:rsidR="00F6610C" w:rsidRDefault="00F6610C" w:rsidP="00F6610C"/>
    <w:p w14:paraId="667E8EC5" w14:textId="36299688" w:rsidR="00F54C8A" w:rsidRPr="00222411" w:rsidRDefault="00F54C8A" w:rsidP="006B3A3F">
      <w:pPr>
        <w:pStyle w:val="Lijstalinea"/>
        <w:numPr>
          <w:ilvl w:val="0"/>
          <w:numId w:val="6"/>
        </w:numPr>
      </w:pPr>
      <w:r w:rsidRPr="00222411">
        <w:br w:type="page"/>
      </w:r>
    </w:p>
    <w:p w14:paraId="2038000C" w14:textId="1AC5970A" w:rsidR="00A257DF" w:rsidRDefault="00F205B8" w:rsidP="002F11DC">
      <w:pPr>
        <w:pStyle w:val="Kop1"/>
      </w:pPr>
      <w:bookmarkStart w:id="3" w:name="_Toc58229685"/>
      <w:proofErr w:type="spellStart"/>
      <w:r>
        <w:lastRenderedPageBreak/>
        <w:t>Wireframe</w:t>
      </w:r>
      <w:bookmarkEnd w:id="3"/>
      <w:proofErr w:type="spellEnd"/>
    </w:p>
    <w:p w14:paraId="4CF6888B" w14:textId="2D0B3C24" w:rsidR="00A85652" w:rsidRDefault="00062187">
      <w:r>
        <w:t xml:space="preserve">In dit </w:t>
      </w:r>
      <w:r w:rsidR="00305F1E">
        <w:t>hoofdstuk</w:t>
      </w:r>
      <w:r>
        <w:t xml:space="preserve"> behandelen wij de </w:t>
      </w:r>
      <w:proofErr w:type="spellStart"/>
      <w:r>
        <w:t>wireframes</w:t>
      </w:r>
      <w:proofErr w:type="spellEnd"/>
      <w:r>
        <w:t xml:space="preserve">. De </w:t>
      </w:r>
      <w:proofErr w:type="spellStart"/>
      <w:r>
        <w:t>wireframes</w:t>
      </w:r>
      <w:proofErr w:type="spellEnd"/>
      <w:r>
        <w:t xml:space="preserve">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</w:t>
      </w:r>
      <w:proofErr w:type="spellStart"/>
      <w:r w:rsidR="008A72D6">
        <w:t>stories</w:t>
      </w:r>
      <w:proofErr w:type="spellEnd"/>
      <w:r w:rsidR="008A72D6">
        <w:t xml:space="preserve"> in dit hoofdstuk aan de </w:t>
      </w:r>
      <w:proofErr w:type="spellStart"/>
      <w:r w:rsidR="008A72D6">
        <w:t>wireframes</w:t>
      </w:r>
      <w:proofErr w:type="spellEnd"/>
      <w:r w:rsidR="008A72D6">
        <w:t xml:space="preserve"> en </w:t>
      </w:r>
      <w:r w:rsidR="00A85652">
        <w:t>dit zal ook de user-</w:t>
      </w:r>
      <w:proofErr w:type="spellStart"/>
      <w:r w:rsidR="00A85652">
        <w:t>stories</w:t>
      </w:r>
      <w:proofErr w:type="spellEnd"/>
      <w:r w:rsidR="00A85652">
        <w:t xml:space="preserve"> verduidelijken.</w:t>
      </w:r>
    </w:p>
    <w:p w14:paraId="230F05D3" w14:textId="77777777" w:rsidR="00F6610C" w:rsidRDefault="00F6610C"/>
    <w:p w14:paraId="0FC15A34" w14:textId="5323AE0F" w:rsidR="00C2320C" w:rsidRDefault="00A85652" w:rsidP="006E3FF1">
      <w:pPr>
        <w:pStyle w:val="Kop2"/>
      </w:pPr>
      <w:bookmarkStart w:id="4" w:name="_Toc58229686"/>
      <w:r w:rsidRPr="006E3FF1">
        <w:t>Start van de applicatie</w:t>
      </w:r>
      <w:bookmarkEnd w:id="4"/>
    </w:p>
    <w:p w14:paraId="1AD947F3" w14:textId="19724F40" w:rsidR="006D198D" w:rsidRDefault="006D198D" w:rsidP="006D198D">
      <w:r>
        <w:t>De start van de applicatie</w:t>
      </w:r>
      <w:r w:rsidR="00FF762C">
        <w:t>. Zodra er naar de pagina met de HTML</w:t>
      </w:r>
      <w:r w:rsidR="006C3D8D">
        <w:t xml:space="preserve">/PHP </w:t>
      </w:r>
      <w:r w:rsidR="00FF762C">
        <w:t>wordt genavigeerd krijgt de gebruiker het volgende de zien.</w:t>
      </w:r>
    </w:p>
    <w:p w14:paraId="0AE23A15" w14:textId="46E247FA" w:rsidR="00DB7679" w:rsidRPr="006D198D" w:rsidRDefault="00DB7679" w:rsidP="006D198D"/>
    <w:p w14:paraId="062F5AFD" w14:textId="733B3B1C" w:rsidR="0030707D" w:rsidRDefault="00C831B7" w:rsidP="00F6610C">
      <w:pPr>
        <w:jc w:val="center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3DFC377" wp14:editId="42579E1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691467" cy="5449303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OS_Wireframe_Opst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467" cy="5449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EA319" w14:textId="0C88B2AC" w:rsidR="00F6610C" w:rsidRDefault="00F6610C" w:rsidP="00F6610C">
      <w:pPr>
        <w:jc w:val="center"/>
      </w:pPr>
    </w:p>
    <w:p w14:paraId="47FAF344" w14:textId="1B90AD35" w:rsidR="00F6610C" w:rsidRDefault="00F6610C" w:rsidP="00F6610C">
      <w:pPr>
        <w:jc w:val="center"/>
      </w:pPr>
    </w:p>
    <w:p w14:paraId="4FDA0974" w14:textId="4295B0FB" w:rsidR="00F6610C" w:rsidRDefault="00F6610C" w:rsidP="00F6610C">
      <w:pPr>
        <w:jc w:val="center"/>
      </w:pPr>
    </w:p>
    <w:p w14:paraId="309CAFFD" w14:textId="342C0A45" w:rsidR="00F6610C" w:rsidRDefault="00F6610C" w:rsidP="00F6610C">
      <w:pPr>
        <w:jc w:val="center"/>
      </w:pPr>
    </w:p>
    <w:p w14:paraId="1892D84E" w14:textId="287F28BB" w:rsidR="00F6610C" w:rsidRDefault="00F6610C" w:rsidP="00F6610C">
      <w:pPr>
        <w:jc w:val="center"/>
      </w:pPr>
    </w:p>
    <w:p w14:paraId="314A68AC" w14:textId="027331B3" w:rsidR="00F6610C" w:rsidRDefault="00F6610C" w:rsidP="00F6610C">
      <w:pPr>
        <w:jc w:val="center"/>
      </w:pPr>
    </w:p>
    <w:p w14:paraId="18466484" w14:textId="5F8AD02E" w:rsidR="00DB7679" w:rsidRDefault="00DB7679" w:rsidP="00F6610C">
      <w:pPr>
        <w:jc w:val="center"/>
      </w:pPr>
    </w:p>
    <w:p w14:paraId="6B615657" w14:textId="103A3B73" w:rsidR="00DB7679" w:rsidRDefault="00DB7679" w:rsidP="00F6610C">
      <w:pPr>
        <w:jc w:val="center"/>
      </w:pPr>
    </w:p>
    <w:p w14:paraId="2507575D" w14:textId="25AF412F" w:rsidR="00DB7679" w:rsidRDefault="00DB7679" w:rsidP="00F6610C">
      <w:pPr>
        <w:jc w:val="center"/>
      </w:pPr>
    </w:p>
    <w:p w14:paraId="711702D0" w14:textId="2F1B8225" w:rsidR="00DB7679" w:rsidRDefault="00DB7679" w:rsidP="00F6610C">
      <w:pPr>
        <w:jc w:val="center"/>
      </w:pPr>
    </w:p>
    <w:p w14:paraId="4D5C9397" w14:textId="5007F2C9" w:rsidR="00DB7679" w:rsidRDefault="00DB7679" w:rsidP="00F6610C">
      <w:pPr>
        <w:jc w:val="center"/>
      </w:pPr>
    </w:p>
    <w:p w14:paraId="5BF9FA9C" w14:textId="20101A9A" w:rsidR="00DB7679" w:rsidRDefault="00DB7679" w:rsidP="00F6610C">
      <w:pPr>
        <w:jc w:val="center"/>
      </w:pPr>
    </w:p>
    <w:p w14:paraId="24D936F3" w14:textId="3C1DDA2D" w:rsidR="00DB7679" w:rsidRDefault="00DB7679" w:rsidP="00F6610C">
      <w:pPr>
        <w:jc w:val="center"/>
      </w:pPr>
    </w:p>
    <w:p w14:paraId="6047B847" w14:textId="3A756405" w:rsidR="00DB7679" w:rsidRDefault="00DB7679" w:rsidP="00F6610C">
      <w:pPr>
        <w:jc w:val="center"/>
      </w:pPr>
    </w:p>
    <w:p w14:paraId="448AE0B1" w14:textId="1EDACE14" w:rsidR="00DB7679" w:rsidRDefault="00DB7679" w:rsidP="00F6610C">
      <w:pPr>
        <w:jc w:val="center"/>
      </w:pPr>
    </w:p>
    <w:p w14:paraId="4B209EB2" w14:textId="3D74ECCE" w:rsidR="00DB7679" w:rsidRDefault="00DB7679" w:rsidP="00F6610C">
      <w:pPr>
        <w:jc w:val="center"/>
      </w:pPr>
    </w:p>
    <w:p w14:paraId="49AD6204" w14:textId="77777777" w:rsidR="00DB7679" w:rsidRDefault="00DB7679" w:rsidP="00F6610C">
      <w:pPr>
        <w:jc w:val="center"/>
      </w:pPr>
    </w:p>
    <w:p w14:paraId="091DC9C7" w14:textId="65D82447" w:rsidR="00F6610C" w:rsidRDefault="00DB7679" w:rsidP="00DB7679">
      <w:pPr>
        <w:tabs>
          <w:tab w:val="left" w:pos="3840"/>
        </w:tabs>
      </w:pPr>
      <w:r>
        <w:tab/>
      </w:r>
    </w:p>
    <w:p w14:paraId="2FF4B24D" w14:textId="2CC62ED7" w:rsidR="00DB7679" w:rsidRDefault="00DB7679" w:rsidP="00DB7679">
      <w:pPr>
        <w:tabs>
          <w:tab w:val="left" w:pos="3840"/>
        </w:tabs>
      </w:pPr>
    </w:p>
    <w:p w14:paraId="49FFB330" w14:textId="2F446B29" w:rsidR="00DB7679" w:rsidRDefault="00DB7679" w:rsidP="00DB7679">
      <w:pPr>
        <w:tabs>
          <w:tab w:val="left" w:pos="3840"/>
        </w:tabs>
      </w:pPr>
    </w:p>
    <w:p w14:paraId="6ECFE00E" w14:textId="77777777" w:rsidR="00DB7679" w:rsidRDefault="00DB7679" w:rsidP="00DB7679">
      <w:pPr>
        <w:tabs>
          <w:tab w:val="left" w:pos="3840"/>
        </w:tabs>
      </w:pPr>
    </w:p>
    <w:p w14:paraId="011FF719" w14:textId="08D7F08A" w:rsidR="006D198D" w:rsidRDefault="00FF762C" w:rsidP="00FF762C">
      <w:pPr>
        <w:pStyle w:val="Kop3"/>
      </w:pPr>
      <w:bookmarkStart w:id="5" w:name="_Toc58229687"/>
      <w:r>
        <w:lastRenderedPageBreak/>
        <w:t>Koppeling met de user-story</w:t>
      </w:r>
      <w:bookmarkEnd w:id="5"/>
    </w:p>
    <w:p w14:paraId="5F33A131" w14:textId="3C4CD336" w:rsidR="0093344D" w:rsidRPr="0093344D" w:rsidRDefault="00B76220" w:rsidP="0093344D">
      <w:r>
        <w:t>De user-story die gekoppeld is aan het startscherm</w:t>
      </w:r>
      <w:r w:rsidR="00F15F84">
        <w:t xml:space="preserve"> is:</w:t>
      </w:r>
    </w:p>
    <w:p w14:paraId="186685DB" w14:textId="6BE201F8" w:rsidR="00FF762C" w:rsidRDefault="0093344D" w:rsidP="0093344D">
      <w:pPr>
        <w:pStyle w:val="Lijstalinea"/>
        <w:numPr>
          <w:ilvl w:val="0"/>
          <w:numId w:val="5"/>
        </w:numPr>
      </w:pPr>
      <w:r>
        <w:t xml:space="preserve">Als </w:t>
      </w:r>
      <w:r w:rsidR="006C3D8D">
        <w:t>gebruiker wil ik kunnen inloggen</w:t>
      </w:r>
      <w:r w:rsidR="00E31CBD">
        <w:t>/aanmelden</w:t>
      </w:r>
      <w:r>
        <w:t>.</w:t>
      </w:r>
    </w:p>
    <w:p w14:paraId="5DD099E5" w14:textId="58728652" w:rsidR="00C831B7" w:rsidRPr="00E31CBD" w:rsidRDefault="00C831B7">
      <w:r>
        <w:rPr>
          <w:noProof/>
        </w:rPr>
        <w:drawing>
          <wp:anchor distT="0" distB="0" distL="114300" distR="114300" simplePos="0" relativeHeight="251667456" behindDoc="1" locked="0" layoutInCell="1" allowOverlap="1" wp14:anchorId="37A0B801" wp14:editId="0A863747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2438400" cy="493649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OS_Wireframe_Opsta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F84">
        <w:br w:type="page"/>
      </w:r>
    </w:p>
    <w:p w14:paraId="25ACF2FD" w14:textId="7AB8F2F1" w:rsidR="006C6B29" w:rsidRDefault="006C6B29" w:rsidP="006E3FF1">
      <w:pPr>
        <w:pStyle w:val="Kop2"/>
      </w:pPr>
      <w:bookmarkStart w:id="6" w:name="_Toc58229688"/>
      <w:r w:rsidRPr="006E3FF1">
        <w:lastRenderedPageBreak/>
        <w:t>Antwoord ingevuld</w:t>
      </w:r>
      <w:bookmarkEnd w:id="6"/>
    </w:p>
    <w:p w14:paraId="4E743D7C" w14:textId="49940070" w:rsidR="00F15F84" w:rsidRPr="00F15F84" w:rsidRDefault="00783AD3" w:rsidP="00F15F84">
      <w:r>
        <w:t>D</w:t>
      </w:r>
      <w:r w:rsidR="006C3D8D">
        <w:t xml:space="preserve">e gebruiker kan de volgende informatie zien op het scherm -&gt; </w:t>
      </w:r>
      <w:r w:rsidR="00101370">
        <w:t>Rooster &gt; Rooster wijziging ja/nee &gt; button route naar klaslokaal</w:t>
      </w:r>
    </w:p>
    <w:p w14:paraId="2ED441BC" w14:textId="1FB24E0F" w:rsidR="0030707D" w:rsidRDefault="00FB3EBE" w:rsidP="0030707D">
      <w:r>
        <w:rPr>
          <w:noProof/>
        </w:rPr>
        <w:drawing>
          <wp:anchor distT="0" distB="0" distL="114300" distR="114300" simplePos="0" relativeHeight="251669504" behindDoc="1" locked="0" layoutInCell="1" allowOverlap="1" wp14:anchorId="1EF5568B" wp14:editId="706A8BD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307431" cy="4671761"/>
            <wp:effectExtent l="0" t="0" r="0" b="0"/>
            <wp:wrapNone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OS_Wireframe_Ingelog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431" cy="4671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134F7" w14:textId="3414DEC0" w:rsidR="00C831B7" w:rsidRDefault="00C831B7" w:rsidP="0030707D"/>
    <w:p w14:paraId="4A7CAFB6" w14:textId="61D90955" w:rsidR="00C831B7" w:rsidRDefault="00C831B7" w:rsidP="0030707D"/>
    <w:p w14:paraId="5E47F8B7" w14:textId="064184AB" w:rsidR="00C831B7" w:rsidRDefault="00C831B7" w:rsidP="0030707D"/>
    <w:p w14:paraId="1A8B4BB8" w14:textId="0F5564BE" w:rsidR="00C831B7" w:rsidRDefault="00C831B7" w:rsidP="0030707D"/>
    <w:p w14:paraId="5A0696E7" w14:textId="70536ABA" w:rsidR="00C831B7" w:rsidRDefault="00C831B7" w:rsidP="0030707D"/>
    <w:p w14:paraId="4B32429A" w14:textId="1B01EA02" w:rsidR="00C831B7" w:rsidRDefault="00C831B7" w:rsidP="0030707D"/>
    <w:p w14:paraId="337B220C" w14:textId="2BDA0CCB" w:rsidR="00C831B7" w:rsidRDefault="00C831B7" w:rsidP="0030707D"/>
    <w:p w14:paraId="672992F9" w14:textId="13BB7BFE" w:rsidR="00C831B7" w:rsidRDefault="00C831B7" w:rsidP="0030707D"/>
    <w:p w14:paraId="1A908735" w14:textId="4D4700B4" w:rsidR="00C831B7" w:rsidRDefault="00C831B7" w:rsidP="0030707D"/>
    <w:p w14:paraId="37F2E92F" w14:textId="46EA3F50" w:rsidR="00C831B7" w:rsidRDefault="00C831B7" w:rsidP="0030707D"/>
    <w:p w14:paraId="238BBDBA" w14:textId="4CCC978E" w:rsidR="00C831B7" w:rsidRDefault="00C831B7" w:rsidP="0030707D"/>
    <w:p w14:paraId="5FDEF202" w14:textId="4A24C58B" w:rsidR="00C831B7" w:rsidRDefault="00C831B7" w:rsidP="0030707D"/>
    <w:p w14:paraId="7FBB4E64" w14:textId="712080E7" w:rsidR="00C831B7" w:rsidRDefault="00C831B7" w:rsidP="0030707D"/>
    <w:p w14:paraId="06FE20F9" w14:textId="33D35BCD" w:rsidR="00C831B7" w:rsidRDefault="00C831B7" w:rsidP="0030707D"/>
    <w:p w14:paraId="4E75A73B" w14:textId="2CCDB7CA" w:rsidR="00C831B7" w:rsidRDefault="00C831B7" w:rsidP="0030707D"/>
    <w:p w14:paraId="6B10993F" w14:textId="77777777" w:rsidR="00C831B7" w:rsidRDefault="00C831B7" w:rsidP="0030707D"/>
    <w:p w14:paraId="5FE6A729" w14:textId="77777777" w:rsidR="00C831B7" w:rsidRDefault="00C831B7" w:rsidP="0030707D"/>
    <w:p w14:paraId="0F18E9EE" w14:textId="3668D6F9" w:rsidR="007F356F" w:rsidRDefault="007F356F" w:rsidP="007F356F">
      <w:pPr>
        <w:pStyle w:val="Kop3"/>
      </w:pPr>
      <w:bookmarkStart w:id="7" w:name="_Toc58229689"/>
      <w:r>
        <w:t>Koppeling user-</w:t>
      </w:r>
      <w:proofErr w:type="spellStart"/>
      <w:r>
        <w:t>stories</w:t>
      </w:r>
      <w:bookmarkEnd w:id="7"/>
      <w:proofErr w:type="spellEnd"/>
    </w:p>
    <w:p w14:paraId="3A571D3B" w14:textId="7A517307" w:rsidR="007F356F" w:rsidRDefault="005A3E46" w:rsidP="007F356F">
      <w:r>
        <w:t>De volgende user-</w:t>
      </w:r>
      <w:proofErr w:type="spellStart"/>
      <w:r>
        <w:t>stories</w:t>
      </w:r>
      <w:proofErr w:type="spellEnd"/>
      <w:r>
        <w:t xml:space="preserve"> zijn gekoppeld aan dit scherm: </w:t>
      </w:r>
    </w:p>
    <w:p w14:paraId="6AEBC535" w14:textId="05EC8A0E" w:rsidR="005A3E46" w:rsidRDefault="005A3E46" w:rsidP="005A3E46">
      <w:pPr>
        <w:pStyle w:val="Lijstalinea"/>
        <w:numPr>
          <w:ilvl w:val="0"/>
          <w:numId w:val="5"/>
        </w:numPr>
      </w:pPr>
      <w:r>
        <w:t xml:space="preserve">Als </w:t>
      </w:r>
      <w:r w:rsidR="00BD77D0">
        <w:t>leerling</w:t>
      </w:r>
      <w:r w:rsidR="006C3D8D">
        <w:t xml:space="preserve"> wil je </w:t>
      </w:r>
      <w:r w:rsidR="00BD77D0">
        <w:t>een rooster</w:t>
      </w:r>
      <w:r w:rsidR="006C3D8D">
        <w:t xml:space="preserve"> kunnen </w:t>
      </w:r>
      <w:r w:rsidR="00BD77D0">
        <w:t>zien</w:t>
      </w:r>
      <w:r w:rsidR="006C3D8D">
        <w:t xml:space="preserve"> zonder al te veel moeite</w:t>
      </w:r>
    </w:p>
    <w:p w14:paraId="0783EB6F" w14:textId="41546328" w:rsidR="005A3E46" w:rsidRDefault="005A3E46" w:rsidP="007F356F">
      <w:pPr>
        <w:pStyle w:val="Lijstalinea"/>
        <w:numPr>
          <w:ilvl w:val="0"/>
          <w:numId w:val="5"/>
        </w:numPr>
      </w:pPr>
      <w:r>
        <w:t xml:space="preserve">Als </w:t>
      </w:r>
      <w:r w:rsidR="00BD77D0">
        <w:t>leerling wil je een rooster wijziging kunnen zien zonder al te veel moeite</w:t>
      </w:r>
    </w:p>
    <w:p w14:paraId="2C797AFB" w14:textId="422085F0" w:rsidR="006C3D8D" w:rsidRPr="007F356F" w:rsidRDefault="006C3D8D" w:rsidP="007F356F">
      <w:pPr>
        <w:pStyle w:val="Lijstalinea"/>
        <w:numPr>
          <w:ilvl w:val="0"/>
          <w:numId w:val="5"/>
        </w:numPr>
      </w:pPr>
      <w:r>
        <w:t xml:space="preserve">Als </w:t>
      </w:r>
      <w:r w:rsidR="00BD77D0">
        <w:t xml:space="preserve">leerling wil je een optie hebben voor een route naar het klaslokaal </w:t>
      </w:r>
    </w:p>
    <w:p w14:paraId="7C4DA1FE" w14:textId="3F0BCC6F" w:rsidR="00BE4B02" w:rsidRDefault="00BE4B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98C001" w14:textId="77777777" w:rsidR="00A257DF" w:rsidRDefault="00F205B8" w:rsidP="00222411">
      <w:pPr>
        <w:pStyle w:val="Kop1"/>
      </w:pPr>
      <w:bookmarkStart w:id="8" w:name="_Toc58229690"/>
      <w:r>
        <w:lastRenderedPageBreak/>
        <w:t>Sitemap</w:t>
      </w:r>
      <w:bookmarkEnd w:id="8"/>
    </w:p>
    <w:p w14:paraId="280AC36D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7F700" w14:textId="77777777" w:rsidR="00A257DF" w:rsidRDefault="00F205B8" w:rsidP="00222411">
      <w:pPr>
        <w:pStyle w:val="Kop1"/>
      </w:pPr>
      <w:bookmarkStart w:id="9" w:name="_Toc58229691"/>
      <w:proofErr w:type="spellStart"/>
      <w:r>
        <w:lastRenderedPageBreak/>
        <w:t>Mockup</w:t>
      </w:r>
      <w:bookmarkEnd w:id="9"/>
      <w:proofErr w:type="spellEnd"/>
    </w:p>
    <w:p w14:paraId="26CBA301" w14:textId="77777777" w:rsidR="00A257DF" w:rsidRDefault="00A257DF" w:rsidP="00A257DF"/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405A2" w14:textId="77777777" w:rsidR="0096167F" w:rsidRDefault="0096167F" w:rsidP="00A257DF">
      <w:pPr>
        <w:spacing w:after="0" w:line="240" w:lineRule="auto"/>
      </w:pPr>
      <w:r>
        <w:separator/>
      </w:r>
    </w:p>
  </w:endnote>
  <w:endnote w:type="continuationSeparator" w:id="0">
    <w:p w14:paraId="16BBC0B5" w14:textId="77777777" w:rsidR="0096167F" w:rsidRDefault="0096167F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446A" w14:textId="2F4AD39B" w:rsidR="00CD7D83" w:rsidRDefault="00CD7D83" w:rsidP="00222411">
    <w:pPr>
      <w:pStyle w:val="Voettekst"/>
    </w:pPr>
    <w:r>
      <w:t xml:space="preserve">Klant: </w:t>
    </w:r>
    <w:r w:rsidR="00F6610C">
      <w:t>Leerlingen en leraren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CD7D83" w:rsidRDefault="00CD7D8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F0C51" w14:textId="77777777" w:rsidR="0096167F" w:rsidRDefault="0096167F" w:rsidP="00A257DF">
      <w:pPr>
        <w:spacing w:after="0" w:line="240" w:lineRule="auto"/>
      </w:pPr>
      <w:r>
        <w:separator/>
      </w:r>
    </w:p>
  </w:footnote>
  <w:footnote w:type="continuationSeparator" w:id="0">
    <w:p w14:paraId="5AB2CE86" w14:textId="77777777" w:rsidR="0096167F" w:rsidRDefault="0096167F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60D6" w14:textId="7178DD2A" w:rsidR="00CD7D83" w:rsidRPr="003A0579" w:rsidRDefault="00CD7D83" w:rsidP="003A0579">
    <w:pPr>
      <w:pStyle w:val="Koptekst"/>
    </w:pPr>
    <w:r>
      <w:t>Functioneel Ontwerp</w:t>
    </w:r>
    <w:r>
      <w:tab/>
    </w:r>
    <w:r w:rsidR="00F6610C">
      <w:rPr>
        <w:rStyle w:val="Subtielebenadrukking"/>
        <w:i w:val="0"/>
        <w:iCs w:val="0"/>
        <w:color w:val="auto"/>
      </w:rPr>
      <w:t>Team: BIOS</w:t>
    </w:r>
    <w:r>
      <w:tab/>
    </w:r>
    <w:r w:rsidR="00F6610C">
      <w:t>BIOS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F2D7C"/>
    <w:multiLevelType w:val="hybridMultilevel"/>
    <w:tmpl w:val="344CA81A"/>
    <w:lvl w:ilvl="0" w:tplc="0413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113891"/>
    <w:multiLevelType w:val="hybridMultilevel"/>
    <w:tmpl w:val="557AC3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06B49"/>
    <w:rsid w:val="0002660E"/>
    <w:rsid w:val="000502ED"/>
    <w:rsid w:val="00053025"/>
    <w:rsid w:val="00056AB7"/>
    <w:rsid w:val="00062187"/>
    <w:rsid w:val="000A3194"/>
    <w:rsid w:val="000A6C16"/>
    <w:rsid w:val="000B4D5C"/>
    <w:rsid w:val="000C1A0B"/>
    <w:rsid w:val="000E4657"/>
    <w:rsid w:val="00101370"/>
    <w:rsid w:val="001071CA"/>
    <w:rsid w:val="00116F81"/>
    <w:rsid w:val="001248C6"/>
    <w:rsid w:val="00126F70"/>
    <w:rsid w:val="0014223B"/>
    <w:rsid w:val="00153DA3"/>
    <w:rsid w:val="001548B9"/>
    <w:rsid w:val="00162585"/>
    <w:rsid w:val="00171A75"/>
    <w:rsid w:val="001D4C53"/>
    <w:rsid w:val="001F0FF4"/>
    <w:rsid w:val="001F1B54"/>
    <w:rsid w:val="00222411"/>
    <w:rsid w:val="00267FD4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41BFC"/>
    <w:rsid w:val="00473407"/>
    <w:rsid w:val="004D414A"/>
    <w:rsid w:val="004F6206"/>
    <w:rsid w:val="00503B63"/>
    <w:rsid w:val="00546CBA"/>
    <w:rsid w:val="0056778B"/>
    <w:rsid w:val="00590E40"/>
    <w:rsid w:val="00594BF5"/>
    <w:rsid w:val="005A1013"/>
    <w:rsid w:val="005A3E46"/>
    <w:rsid w:val="005B4DC6"/>
    <w:rsid w:val="005E666B"/>
    <w:rsid w:val="00611579"/>
    <w:rsid w:val="00654075"/>
    <w:rsid w:val="00661185"/>
    <w:rsid w:val="00681129"/>
    <w:rsid w:val="006843C1"/>
    <w:rsid w:val="0069055F"/>
    <w:rsid w:val="006A3780"/>
    <w:rsid w:val="006B3A3F"/>
    <w:rsid w:val="006B55A1"/>
    <w:rsid w:val="006C0102"/>
    <w:rsid w:val="006C3D8D"/>
    <w:rsid w:val="006C6B29"/>
    <w:rsid w:val="006D198D"/>
    <w:rsid w:val="006E3FF1"/>
    <w:rsid w:val="006F503C"/>
    <w:rsid w:val="00714E77"/>
    <w:rsid w:val="00783AD3"/>
    <w:rsid w:val="00785381"/>
    <w:rsid w:val="00787444"/>
    <w:rsid w:val="00793388"/>
    <w:rsid w:val="007A68DD"/>
    <w:rsid w:val="007B5018"/>
    <w:rsid w:val="007F356F"/>
    <w:rsid w:val="00802D6C"/>
    <w:rsid w:val="008A72D6"/>
    <w:rsid w:val="008F2D17"/>
    <w:rsid w:val="009025A6"/>
    <w:rsid w:val="00907983"/>
    <w:rsid w:val="0093344D"/>
    <w:rsid w:val="009427AF"/>
    <w:rsid w:val="00947216"/>
    <w:rsid w:val="0094779A"/>
    <w:rsid w:val="009568A8"/>
    <w:rsid w:val="0096167F"/>
    <w:rsid w:val="00996058"/>
    <w:rsid w:val="009A329B"/>
    <w:rsid w:val="00A257DF"/>
    <w:rsid w:val="00A60D6B"/>
    <w:rsid w:val="00A75CE6"/>
    <w:rsid w:val="00A85652"/>
    <w:rsid w:val="00AA231B"/>
    <w:rsid w:val="00AB6617"/>
    <w:rsid w:val="00AD41A2"/>
    <w:rsid w:val="00AD78C6"/>
    <w:rsid w:val="00AF08B5"/>
    <w:rsid w:val="00B47353"/>
    <w:rsid w:val="00B57409"/>
    <w:rsid w:val="00B61459"/>
    <w:rsid w:val="00B76220"/>
    <w:rsid w:val="00B90EC1"/>
    <w:rsid w:val="00BD77D0"/>
    <w:rsid w:val="00BE4B02"/>
    <w:rsid w:val="00BF1DA5"/>
    <w:rsid w:val="00C2320C"/>
    <w:rsid w:val="00C35622"/>
    <w:rsid w:val="00C40C90"/>
    <w:rsid w:val="00C4463B"/>
    <w:rsid w:val="00C47594"/>
    <w:rsid w:val="00C831B7"/>
    <w:rsid w:val="00C83E6F"/>
    <w:rsid w:val="00C91E3D"/>
    <w:rsid w:val="00CD7D83"/>
    <w:rsid w:val="00CE6D12"/>
    <w:rsid w:val="00D312DE"/>
    <w:rsid w:val="00D87472"/>
    <w:rsid w:val="00D926C6"/>
    <w:rsid w:val="00DA027A"/>
    <w:rsid w:val="00DB59AC"/>
    <w:rsid w:val="00DB7679"/>
    <w:rsid w:val="00DC6DFC"/>
    <w:rsid w:val="00DC7E50"/>
    <w:rsid w:val="00E31CBD"/>
    <w:rsid w:val="00EA08A7"/>
    <w:rsid w:val="00EB2C67"/>
    <w:rsid w:val="00EC6DAC"/>
    <w:rsid w:val="00F15F84"/>
    <w:rsid w:val="00F205B8"/>
    <w:rsid w:val="00F54C8A"/>
    <w:rsid w:val="00F610F6"/>
    <w:rsid w:val="00F63162"/>
    <w:rsid w:val="00F6610C"/>
    <w:rsid w:val="00F70932"/>
    <w:rsid w:val="00FB3EBE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opg3">
    <w:name w:val="toc 3"/>
    <w:basedOn w:val="Standaard"/>
    <w:next w:val="Standaard"/>
    <w:autoRedefine/>
    <w:uiPriority w:val="39"/>
    <w:unhideWhenUsed/>
    <w:rsid w:val="006905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737e57b-6100-47f8-9a3b-19120db4ad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4EEF57B0104D4AB8F4454A2B4094A8" ma:contentTypeVersion="7" ma:contentTypeDescription="Create a new document." ma:contentTypeScope="" ma:versionID="d633b1f1aaacdc66643f14f98e0649d8">
  <xsd:schema xmlns:xsd="http://www.w3.org/2001/XMLSchema" xmlns:xs="http://www.w3.org/2001/XMLSchema" xmlns:p="http://schemas.microsoft.com/office/2006/metadata/properties" xmlns:ns2="0737e57b-6100-47f8-9a3b-19120db4ad3e" targetNamespace="http://schemas.microsoft.com/office/2006/metadata/properties" ma:root="true" ma:fieldsID="ddd5f4356afe22ad7616d1bf03c39265" ns2:_="">
    <xsd:import namespace="0737e57b-6100-47f8-9a3b-19120db4ad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7e57b-6100-47f8-9a3b-19120db4ad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0737e57b-6100-47f8-9a3b-19120db4ad3e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448E10-2A39-4BC3-A412-D7398C803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7e57b-6100-47f8-9a3b-19120db4a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0AE942A-7C02-49A2-B1CE-E581478E0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</Template>
  <TotalTime>2649</TotalTime>
  <Pages>8</Pages>
  <Words>454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BIOS</dc:subject>
  <dc:creator>Justin Schouten</dc:creator>
  <cp:keywords/>
  <dc:description/>
  <cp:lastModifiedBy>Justin Schouten</cp:lastModifiedBy>
  <cp:revision>15</cp:revision>
  <cp:lastPrinted>2019-10-02T10:33:00Z</cp:lastPrinted>
  <dcterms:created xsi:type="dcterms:W3CDTF">2020-09-11T12:20:00Z</dcterms:created>
  <dcterms:modified xsi:type="dcterms:W3CDTF">2020-12-07T09:34:00Z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0x0101009E4EEF57B0104D4AB8F4454A2B4094A8</vt:lpwstr>
  </property>
</Properties>
</file>