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43CA23E3" w:rsidR="00046E12" w:rsidRPr="00E51AF0" w:rsidRDefault="00046E1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E51AF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E51AF0" w:rsidRPr="00E51AF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</w:t>
                                    </w:r>
                                    <w:r w:rsidR="00E51AF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altone</w:t>
                                    </w:r>
                                  </w:p>
                                </w:sdtContent>
                              </w:sdt>
                              <w:p w14:paraId="5E5446A9" w14:textId="1B00CA07" w:rsidR="00046E12" w:rsidRPr="00E51AF0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E51AF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E51AF0" w:rsidRPr="00E51AF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Solo(opdracht)</w:t>
                                </w:r>
                              </w:p>
                              <w:p w14:paraId="6227AFB0" w14:textId="42D67887" w:rsidR="00046E12" w:rsidRPr="00E51AF0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E51AF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Pr="00E51AF0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</w:rPr>
                                      <w:t>Justin Schouten</w:t>
                                    </w:r>
                                  </w:sdtContent>
                                </w:sdt>
                              </w:p>
                              <w:p w14:paraId="278BDB2A" w14:textId="77777777" w:rsidR="00046E12" w:rsidRPr="00E51AF0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E51AF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Cohort: 2020</w:t>
                                </w:r>
                              </w:p>
                              <w:p w14:paraId="3B63A723" w14:textId="6108B1FA" w:rsidR="00046E12" w:rsidRPr="00222411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Klaas de Oudste</w:t>
                                </w:r>
                              </w:p>
                              <w:p w14:paraId="790FAB20" w14:textId="77777777" w:rsidR="00046E12" w:rsidRPr="00222411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01D38C32" w:rsidR="00046E12" w:rsidRPr="002132BE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  <w:r w:rsidR="00E51AF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9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43CA23E3" w:rsidR="00046E12" w:rsidRPr="00E51AF0" w:rsidRDefault="00046E1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E51AF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E51AF0" w:rsidRPr="00E51AF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</w:t>
                              </w:r>
                              <w:r w:rsidR="00E51AF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altone</w:t>
                              </w:r>
                            </w:p>
                          </w:sdtContent>
                        </w:sdt>
                        <w:p w14:paraId="5E5446A9" w14:textId="1B00CA07" w:rsidR="00046E12" w:rsidRPr="00E51AF0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E51AF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E51AF0" w:rsidRPr="00E51AF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Solo(opdracht)</w:t>
                          </w:r>
                        </w:p>
                        <w:p w14:paraId="6227AFB0" w14:textId="42D67887" w:rsidR="00046E12" w:rsidRPr="00E51AF0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E51AF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Pr="00E51AF0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</w:rPr>
                                <w:t>Justin Schouten</w:t>
                              </w:r>
                            </w:sdtContent>
                          </w:sdt>
                        </w:p>
                        <w:p w14:paraId="278BDB2A" w14:textId="77777777" w:rsidR="00046E12" w:rsidRPr="00E51AF0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E51AF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Cohort: 2020</w:t>
                          </w:r>
                        </w:p>
                        <w:p w14:paraId="3B63A723" w14:textId="6108B1FA" w:rsidR="00046E12" w:rsidRPr="00222411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Klaas de Oudste</w:t>
                          </w:r>
                        </w:p>
                        <w:p w14:paraId="790FAB20" w14:textId="77777777" w:rsidR="00046E12" w:rsidRPr="00222411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01D38C32" w:rsidR="00046E12" w:rsidRPr="002132BE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  <w:r w:rsidR="00E51AF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9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046E12" w:rsidRDefault="00046E1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046E12" w:rsidRDefault="00046E1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046E12" w:rsidRDefault="00FF298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E1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046E1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46E1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6E1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046E12" w:rsidRDefault="00FF298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6E1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046E1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46E1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6E1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046E12" w:rsidRDefault="00046E1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046E12" w:rsidRDefault="00046E1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FF29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="00915AE6" w:rsidRPr="001E3D4B">
              <w:rPr>
                <w:rStyle w:val="Hyperlink"/>
                <w:noProof/>
              </w:rPr>
              <w:t>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ERD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_Toc48642217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2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FF29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="00915AE6" w:rsidRPr="001E3D4B">
              <w:rPr>
                <w:rStyle w:val="Hyperlink"/>
                <w:noProof/>
              </w:rPr>
              <w:t>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Data Dictionary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_Toc48642218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3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FF29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="00915AE6" w:rsidRPr="001E3D4B">
              <w:rPr>
                <w:rStyle w:val="Hyperlink"/>
                <w:noProof/>
              </w:rPr>
              <w:t>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Klassendiagram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_Toc48642219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4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FF29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="00915AE6" w:rsidRPr="001E3D4B">
              <w:rPr>
                <w:rStyle w:val="Hyperlink"/>
                <w:noProof/>
              </w:rPr>
              <w:t>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Sequentiediagram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_Toc48642220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FF2989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="00915AE6" w:rsidRPr="001E3D4B">
              <w:rPr>
                <w:rStyle w:val="Hyperlink"/>
                <w:noProof/>
              </w:rPr>
              <w:t>4.1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Applicatie starten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_Toc48642221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FF2989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="00915AE6" w:rsidRPr="001E3D4B">
              <w:rPr>
                <w:rStyle w:val="Hyperlink"/>
                <w:noProof/>
              </w:rPr>
              <w:t>4.2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Selecteer een antwoord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_Toc48642222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6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FF2989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="00915AE6" w:rsidRPr="001E3D4B">
              <w:rPr>
                <w:rStyle w:val="Hyperlink"/>
                <w:noProof/>
              </w:rPr>
              <w:t>4.3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Ga naar volgende vraag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_Toc48642223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FF2989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="00915AE6" w:rsidRPr="001E3D4B">
              <w:rPr>
                <w:rStyle w:val="Hyperlink"/>
                <w:noProof/>
              </w:rPr>
              <w:t>4.4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Inleveren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_Toc48642224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48642217"/>
      <w:r>
        <w:lastRenderedPageBreak/>
        <w:t>ERD</w:t>
      </w:r>
      <w:bookmarkEnd w:id="1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48642218"/>
      <w:r w:rsidRPr="00DC3041">
        <w:lastRenderedPageBreak/>
        <w:t>Data Dictionary</w:t>
      </w:r>
      <w:bookmarkEnd w:id="2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9978FC" w14:textId="16DE194E" w:rsidR="00CE6438" w:rsidRDefault="00DC3041" w:rsidP="0F415017">
      <w:pPr>
        <w:pStyle w:val="Kop1"/>
      </w:pPr>
      <w:bookmarkStart w:id="3" w:name="_Toc48642219"/>
      <w:r>
        <w:lastRenderedPageBreak/>
        <w:t>Klassendiagram</w:t>
      </w:r>
      <w:bookmarkEnd w:id="3"/>
    </w:p>
    <w:p w14:paraId="01EF2CC3" w14:textId="70362E41" w:rsidR="0F415017" w:rsidRDefault="00CE6438" w:rsidP="00CE6438">
      <w:pPr>
        <w:jc w:val="center"/>
      </w:pPr>
      <w:r>
        <w:rPr>
          <w:noProof/>
        </w:rPr>
        <w:drawing>
          <wp:inline distT="0" distB="0" distL="0" distR="0" wp14:anchorId="5920D5F6" wp14:editId="4688CBC2">
            <wp:extent cx="5721687" cy="50977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klassendiagram-HealtOne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4482" r="25016" b="37785"/>
                    <a:stretch/>
                  </pic:blipFill>
                  <pic:spPr bwMode="auto">
                    <a:xfrm>
                      <a:off x="0" y="0"/>
                      <a:ext cx="5746252" cy="511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7DC3E513" w14:textId="38F15F4B" w:rsidR="00FB7EFD" w:rsidRPr="00FB7EFD" w:rsidRDefault="00FB7EFD" w:rsidP="00FB7EFD"/>
    <w:sectPr w:rsidR="00FB7EFD" w:rsidRPr="00FB7EFD" w:rsidSect="00A257D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3CD7F" w14:textId="77777777" w:rsidR="00FF2989" w:rsidRDefault="00FF2989" w:rsidP="00A257DF">
      <w:pPr>
        <w:spacing w:after="0" w:line="240" w:lineRule="auto"/>
      </w:pPr>
      <w:r>
        <w:separator/>
      </w:r>
    </w:p>
  </w:endnote>
  <w:endnote w:type="continuationSeparator" w:id="0">
    <w:p w14:paraId="5EAB167B" w14:textId="77777777" w:rsidR="00FF2989" w:rsidRDefault="00FF2989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48B8C030" w:rsidR="00046E12" w:rsidRDefault="00046E12" w:rsidP="00222411">
    <w:pPr>
      <w:pStyle w:val="Voettekst"/>
    </w:pPr>
    <w:r>
      <w:t>Klant: Klaas de Oudste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046E12" w:rsidRDefault="00046E1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374D" w14:textId="77777777" w:rsidR="00FF2989" w:rsidRDefault="00FF2989" w:rsidP="00A257DF">
      <w:pPr>
        <w:spacing w:after="0" w:line="240" w:lineRule="auto"/>
      </w:pPr>
      <w:r>
        <w:separator/>
      </w:r>
    </w:p>
  </w:footnote>
  <w:footnote w:type="continuationSeparator" w:id="0">
    <w:p w14:paraId="4132E70F" w14:textId="77777777" w:rsidR="00FF2989" w:rsidRDefault="00FF2989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BCA415E" w:rsidR="00046E12" w:rsidRPr="002132BE" w:rsidRDefault="00046E12" w:rsidP="002132BE">
    <w:pPr>
      <w:pStyle w:val="Koptekst"/>
    </w:pPr>
    <w:r>
      <w:t>Technisch Ontwerp</w:t>
    </w:r>
    <w:r>
      <w:tab/>
    </w:r>
    <w:r w:rsidR="00E51AF0">
      <w:t>Solo(opdracht)</w:t>
    </w:r>
    <w:r>
      <w:tab/>
    </w:r>
    <w:proofErr w:type="spellStart"/>
    <w:r w:rsidR="00E51AF0">
      <w:t>HealtOne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46E12"/>
    <w:rsid w:val="000502ED"/>
    <w:rsid w:val="00056AB7"/>
    <w:rsid w:val="00093E50"/>
    <w:rsid w:val="000B4D5C"/>
    <w:rsid w:val="00126F70"/>
    <w:rsid w:val="0014223B"/>
    <w:rsid w:val="00176B05"/>
    <w:rsid w:val="001A5DE3"/>
    <w:rsid w:val="001B65D0"/>
    <w:rsid w:val="002132BE"/>
    <w:rsid w:val="00216180"/>
    <w:rsid w:val="00222411"/>
    <w:rsid w:val="00267FD4"/>
    <w:rsid w:val="00313209"/>
    <w:rsid w:val="003703C3"/>
    <w:rsid w:val="003E7FB8"/>
    <w:rsid w:val="004C2F6C"/>
    <w:rsid w:val="004E34C0"/>
    <w:rsid w:val="00547528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306EC"/>
    <w:rsid w:val="00A5398A"/>
    <w:rsid w:val="00AD41A2"/>
    <w:rsid w:val="00AD78C6"/>
    <w:rsid w:val="00AF08B5"/>
    <w:rsid w:val="00B21287"/>
    <w:rsid w:val="00C40C90"/>
    <w:rsid w:val="00C56720"/>
    <w:rsid w:val="00C83E6F"/>
    <w:rsid w:val="00CC5906"/>
    <w:rsid w:val="00CE6438"/>
    <w:rsid w:val="00D6287A"/>
    <w:rsid w:val="00DC3041"/>
    <w:rsid w:val="00DC7E50"/>
    <w:rsid w:val="00DE4A7B"/>
    <w:rsid w:val="00E51AF0"/>
    <w:rsid w:val="00E93627"/>
    <w:rsid w:val="00F205B8"/>
    <w:rsid w:val="00F54C8A"/>
    <w:rsid w:val="00F575E3"/>
    <w:rsid w:val="00F70932"/>
    <w:rsid w:val="00FB7EFD"/>
    <w:rsid w:val="00FC1022"/>
    <w:rsid w:val="00FF2989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37e57b-6100-47f8-9a3b-19120db4ad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EEF57B0104D4AB8F4454A2B4094A8" ma:contentTypeVersion="7" ma:contentTypeDescription="Create a new document." ma:contentTypeScope="" ma:versionID="d633b1f1aaacdc66643f14f98e0649d8">
  <xsd:schema xmlns:xsd="http://www.w3.org/2001/XMLSchema" xmlns:xs="http://www.w3.org/2001/XMLSchema" xmlns:p="http://schemas.microsoft.com/office/2006/metadata/properties" xmlns:ns2="0737e57b-6100-47f8-9a3b-19120db4ad3e" targetNamespace="http://schemas.microsoft.com/office/2006/metadata/properties" ma:root="true" ma:fieldsID="ddd5f4356afe22ad7616d1bf03c39265" ns2:_="">
    <xsd:import namespace="0737e57b-6100-47f8-9a3b-19120db4ad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e57b-6100-47f8-9a3b-19120db4ad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0737e57b-6100-47f8-9a3b-19120db4ad3e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916A73-CD6D-4C66-8AB7-63A7646F6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e57b-6100-47f8-9a3b-19120db4a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A822AB-2ECB-4CC7-A4FB-C052E198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126</TotalTime>
  <Pages>6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healtone</dc:subject>
  <dc:creator>Justin Schouten</dc:creator>
  <cp:keywords/>
  <dc:description/>
  <cp:lastModifiedBy>Justin Schouten</cp:lastModifiedBy>
  <cp:revision>6</cp:revision>
  <cp:lastPrinted>2019-10-02T10:33:00Z</cp:lastPrinted>
  <dcterms:created xsi:type="dcterms:W3CDTF">2020-09-14T07:08:00Z</dcterms:created>
  <dcterms:modified xsi:type="dcterms:W3CDTF">2020-10-19T18:19:00Z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0x0101009E4EEF57B0104D4AB8F4454A2B4094A8</vt:lpwstr>
  </property>
</Properties>
</file>