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493568C2" w:rsidR="00046E12" w:rsidRPr="00F54C8A" w:rsidRDefault="00046E1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 4 op 1 rij</w:t>
                                    </w:r>
                                  </w:p>
                                </w:sdtContent>
                              </w:sdt>
                              <w:p w14:paraId="5E5446A9" w14:textId="0C0AED22" w:rsidR="00046E12" w:rsidRPr="00547528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</w:pPr>
                                <w:proofErr w:type="spellStart"/>
                                <w:r w:rsidRPr="00547528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Teamnaam</w:t>
                                </w:r>
                                <w:proofErr w:type="spellEnd"/>
                                <w:r w:rsidRPr="00547528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</w:rPr>
                                  <w:t>: I Don’t Care</w:t>
                                </w:r>
                              </w:p>
                              <w:p w14:paraId="6227AFB0" w14:textId="42D67887" w:rsidR="00046E12" w:rsidRPr="00547528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47528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Pr="00547528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Jus</w:t>
                                    </w:r>
                                    <w:r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tin Schouten</w:t>
                                    </w:r>
                                  </w:sdtContent>
                                </w:sdt>
                              </w:p>
                              <w:p w14:paraId="278BDB2A" w14:textId="77777777" w:rsidR="00046E12" w:rsidRPr="00222411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3B63A723" w14:textId="6108B1FA" w:rsidR="00046E12" w:rsidRPr="00222411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Klaas de Oudste</w:t>
                                </w:r>
                              </w:p>
                              <w:p w14:paraId="790FAB20" w14:textId="77777777" w:rsidR="00046E12" w:rsidRPr="00222411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1.0</w:t>
                                </w:r>
                              </w:p>
                              <w:p w14:paraId="6924DA6A" w14:textId="72FC9466" w:rsidR="00046E12" w:rsidRPr="002132BE" w:rsidRDefault="00046E1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11-9-2020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4pgQIAAGE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493568C2" w:rsidR="00046E12" w:rsidRPr="00F54C8A" w:rsidRDefault="00046E1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 4 op 1 rij</w:t>
                              </w:r>
                            </w:p>
                          </w:sdtContent>
                        </w:sdt>
                        <w:p w14:paraId="5E5446A9" w14:textId="0C0AED22" w:rsidR="00046E12" w:rsidRPr="00547528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</w:pPr>
                          <w:proofErr w:type="spellStart"/>
                          <w:r w:rsidRPr="00547528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Teamnaam</w:t>
                          </w:r>
                          <w:proofErr w:type="spellEnd"/>
                          <w:r w:rsidRPr="00547528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</w:rPr>
                            <w:t>: I Don’t Care</w:t>
                          </w:r>
                        </w:p>
                        <w:p w14:paraId="6227AFB0" w14:textId="42D67887" w:rsidR="00046E12" w:rsidRPr="00547528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47528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Pr="00547528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Jus</w:t>
                              </w:r>
                              <w:r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tin Schouten</w:t>
                              </w:r>
                            </w:sdtContent>
                          </w:sdt>
                        </w:p>
                        <w:p w14:paraId="278BDB2A" w14:textId="77777777" w:rsidR="00046E12" w:rsidRPr="00222411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 2020</w:t>
                          </w:r>
                        </w:p>
                        <w:p w14:paraId="3B63A723" w14:textId="6108B1FA" w:rsidR="00046E12" w:rsidRPr="00222411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Klaas de Oudste</w:t>
                          </w:r>
                        </w:p>
                        <w:p w14:paraId="790FAB20" w14:textId="77777777" w:rsidR="00046E12" w:rsidRPr="00222411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1.0</w:t>
                          </w:r>
                        </w:p>
                        <w:p w14:paraId="6924DA6A" w14:textId="72FC9466" w:rsidR="00046E12" w:rsidRPr="002132BE" w:rsidRDefault="00046E1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11-9-2020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046E12" w:rsidRDefault="00046E1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046E12" w:rsidRDefault="00046E1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046E12" w:rsidRDefault="00DE4A7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6E1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046E1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46E1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6E1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4ADB13F7" w14:textId="77777777" w:rsidR="00046E12" w:rsidRDefault="00DE4A7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6E1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046E1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46E1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6E1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77777777" w:rsidR="00046E12" w:rsidRDefault="00046E1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77777777" w:rsidR="00046E12" w:rsidRDefault="00046E1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4864221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7DE883EA" w14:textId="6484109E" w:rsidR="00915AE6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2216" w:history="1">
            <w:r w:rsidR="00915AE6" w:rsidRPr="001E3D4B">
              <w:rPr>
                <w:rStyle w:val="Hyperlink"/>
                <w:noProof/>
              </w:rPr>
              <w:t>Inhoud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_Toc48642216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1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C19994C" w14:textId="491B4457" w:rsidR="00915AE6" w:rsidRDefault="00DE4A7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7" w:history="1">
            <w:r w:rsidR="00915AE6" w:rsidRPr="001E3D4B">
              <w:rPr>
                <w:rStyle w:val="Hyperlink"/>
                <w:noProof/>
              </w:rPr>
              <w:t>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ERD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_Toc48642217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2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5D1AEB06" w14:textId="3693700B" w:rsidR="00915AE6" w:rsidRDefault="00DE4A7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8" w:history="1">
            <w:r w:rsidR="00915AE6" w:rsidRPr="001E3D4B">
              <w:rPr>
                <w:rStyle w:val="Hyperlink"/>
                <w:noProof/>
              </w:rPr>
              <w:t>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Data Dictionary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_Toc48642218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3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6CB72D07" w14:textId="5715E866" w:rsidR="00915AE6" w:rsidRDefault="00DE4A7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19" w:history="1">
            <w:r w:rsidR="00915AE6" w:rsidRPr="001E3D4B">
              <w:rPr>
                <w:rStyle w:val="Hyperlink"/>
                <w:noProof/>
              </w:rPr>
              <w:t>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Klassendiagram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_Toc48642219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4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4A475C4E" w14:textId="784E619A" w:rsidR="00915AE6" w:rsidRDefault="00DE4A7B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0" w:history="1">
            <w:r w:rsidR="00915AE6" w:rsidRPr="001E3D4B">
              <w:rPr>
                <w:rStyle w:val="Hyperlink"/>
                <w:noProof/>
              </w:rPr>
              <w:t>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Sequentiediagram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_Toc48642220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2EACF26E" w14:textId="55BF15F1" w:rsidR="00915AE6" w:rsidRDefault="00DE4A7B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1" w:history="1">
            <w:r w:rsidR="00915AE6" w:rsidRPr="001E3D4B">
              <w:rPr>
                <w:rStyle w:val="Hyperlink"/>
                <w:noProof/>
              </w:rPr>
              <w:t>4.1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Applicatie starten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_Toc48642221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5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BDD347D" w14:textId="4E47FDCC" w:rsidR="00915AE6" w:rsidRDefault="00DE4A7B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2" w:history="1">
            <w:r w:rsidR="00915AE6" w:rsidRPr="001E3D4B">
              <w:rPr>
                <w:rStyle w:val="Hyperlink"/>
                <w:noProof/>
              </w:rPr>
              <w:t>4.2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Selecteer een antwoord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_Toc48642222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6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03360AD" w14:textId="1C70AF25" w:rsidR="00915AE6" w:rsidRDefault="00DE4A7B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3" w:history="1">
            <w:r w:rsidR="00915AE6" w:rsidRPr="001E3D4B">
              <w:rPr>
                <w:rStyle w:val="Hyperlink"/>
                <w:noProof/>
              </w:rPr>
              <w:t>4.3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Ga naar volgende vraag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_Toc48642223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3E108857" w14:textId="223AE08F" w:rsidR="00915AE6" w:rsidRDefault="00DE4A7B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48642224" w:history="1">
            <w:r w:rsidR="00915AE6" w:rsidRPr="001E3D4B">
              <w:rPr>
                <w:rStyle w:val="Hyperlink"/>
                <w:noProof/>
              </w:rPr>
              <w:t>4.4</w:t>
            </w:r>
            <w:r w:rsidR="00915AE6">
              <w:rPr>
                <w:rFonts w:eastAsiaTheme="minorEastAsia"/>
                <w:noProof/>
                <w:lang w:eastAsia="nl-NL"/>
              </w:rPr>
              <w:tab/>
            </w:r>
            <w:r w:rsidR="00915AE6" w:rsidRPr="001E3D4B">
              <w:rPr>
                <w:rStyle w:val="Hyperlink"/>
                <w:noProof/>
              </w:rPr>
              <w:t>Inleveren</w:t>
            </w:r>
            <w:r w:rsidR="00915AE6">
              <w:rPr>
                <w:noProof/>
                <w:webHidden/>
              </w:rPr>
              <w:tab/>
            </w:r>
            <w:r w:rsidR="00915AE6">
              <w:rPr>
                <w:noProof/>
                <w:webHidden/>
              </w:rPr>
              <w:fldChar w:fldCharType="begin"/>
            </w:r>
            <w:r w:rsidR="00915AE6">
              <w:rPr>
                <w:noProof/>
                <w:webHidden/>
              </w:rPr>
              <w:instrText xml:space="preserve"> PAGEREF _Toc48642224 \h </w:instrText>
            </w:r>
            <w:r w:rsidR="00915AE6">
              <w:rPr>
                <w:noProof/>
                <w:webHidden/>
              </w:rPr>
            </w:r>
            <w:r w:rsidR="00915AE6">
              <w:rPr>
                <w:noProof/>
                <w:webHidden/>
              </w:rPr>
              <w:fldChar w:fldCharType="separate"/>
            </w:r>
            <w:r w:rsidR="00915AE6">
              <w:rPr>
                <w:noProof/>
                <w:webHidden/>
              </w:rPr>
              <w:t>7</w:t>
            </w:r>
            <w:r w:rsidR="00915AE6">
              <w:rPr>
                <w:noProof/>
                <w:webHidden/>
              </w:rPr>
              <w:fldChar w:fldCharType="end"/>
            </w:r>
          </w:hyperlink>
        </w:p>
        <w:p w14:paraId="7F1159D1" w14:textId="1B4B53FD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48642217"/>
      <w:r>
        <w:lastRenderedPageBreak/>
        <w:t>ERD</w:t>
      </w:r>
      <w:bookmarkEnd w:id="1"/>
    </w:p>
    <w:p w14:paraId="6AB88BF0" w14:textId="77777777" w:rsidR="00F54C8A" w:rsidRPr="00222411" w:rsidRDefault="00F54C8A" w:rsidP="00DC3041">
      <w:pPr>
        <w:pStyle w:val="Kop1"/>
        <w:numPr>
          <w:ilvl w:val="0"/>
          <w:numId w:val="0"/>
        </w:numPr>
      </w:pPr>
      <w:r w:rsidRPr="00222411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48642218"/>
      <w:r w:rsidRPr="00DC3041">
        <w:lastRenderedPageBreak/>
        <w:t>Data Dictionary</w:t>
      </w:r>
      <w:bookmarkEnd w:id="2"/>
    </w:p>
    <w:p w14:paraId="7C78CA00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EA5EC2" w14:textId="77777777" w:rsidR="00A257DF" w:rsidRDefault="00DC3041" w:rsidP="00222411">
      <w:pPr>
        <w:pStyle w:val="Kop1"/>
      </w:pPr>
      <w:bookmarkStart w:id="3" w:name="_Toc48642219"/>
      <w:r>
        <w:lastRenderedPageBreak/>
        <w:t>Klassendiagram</w:t>
      </w:r>
      <w:bookmarkEnd w:id="3"/>
    </w:p>
    <w:p w14:paraId="1238DB46" w14:textId="6821431A" w:rsidR="0F415017" w:rsidRDefault="0F415017" w:rsidP="0F415017"/>
    <w:p w14:paraId="01EF2CC3" w14:textId="0FF7CB92" w:rsidR="0F415017" w:rsidRDefault="00DE4A7B" w:rsidP="0F415017">
      <w:r>
        <w:rPr>
          <w:noProof/>
        </w:rPr>
        <w:drawing>
          <wp:inline distT="0" distB="0" distL="0" distR="0" wp14:anchorId="3049583D" wp14:editId="40E099B6">
            <wp:extent cx="5731510" cy="4084955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op 1 rij Justin Schout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C95" w14:textId="77777777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4" w:name="_GoBack"/>
      <w:bookmarkEnd w:id="4"/>
    </w:p>
    <w:p w14:paraId="5083E49A" w14:textId="77777777" w:rsidR="00A257DF" w:rsidRDefault="00DC3041" w:rsidP="00DC3041">
      <w:pPr>
        <w:pStyle w:val="Kop1"/>
      </w:pPr>
      <w:bookmarkStart w:id="5" w:name="_Toc48642220"/>
      <w:r>
        <w:lastRenderedPageBreak/>
        <w:t>Sequentiediagram</w:t>
      </w:r>
      <w:bookmarkEnd w:id="5"/>
    </w:p>
    <w:p w14:paraId="6EE5C72D" w14:textId="77777777" w:rsidR="00A257DF" w:rsidRDefault="00A257DF" w:rsidP="00A257DF"/>
    <w:p w14:paraId="7DC3E513" w14:textId="38F15F4B" w:rsidR="00FB7EFD" w:rsidRPr="00FB7EFD" w:rsidRDefault="00FB7EFD" w:rsidP="00FB7EFD"/>
    <w:sectPr w:rsidR="00FB7EFD" w:rsidRPr="00FB7EFD" w:rsidSect="00A257D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82B19" w14:textId="77777777" w:rsidR="00046E12" w:rsidRDefault="00046E12" w:rsidP="00A257DF">
      <w:pPr>
        <w:spacing w:after="0" w:line="240" w:lineRule="auto"/>
      </w:pPr>
      <w:r>
        <w:separator/>
      </w:r>
    </w:p>
  </w:endnote>
  <w:endnote w:type="continuationSeparator" w:id="0">
    <w:p w14:paraId="4DFEEB2F" w14:textId="77777777" w:rsidR="00046E12" w:rsidRDefault="00046E12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4C318" w14:textId="48B8C030" w:rsidR="00046E12" w:rsidRDefault="00046E12" w:rsidP="00222411">
    <w:pPr>
      <w:pStyle w:val="Voettekst"/>
    </w:pPr>
    <w:r>
      <w:t>Klant: Klaas de Oudste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046E12" w:rsidRDefault="00046E1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59CC1" w14:textId="77777777" w:rsidR="00046E12" w:rsidRDefault="00046E12" w:rsidP="00A257DF">
      <w:pPr>
        <w:spacing w:after="0" w:line="240" w:lineRule="auto"/>
      </w:pPr>
      <w:r>
        <w:separator/>
      </w:r>
    </w:p>
  </w:footnote>
  <w:footnote w:type="continuationSeparator" w:id="0">
    <w:p w14:paraId="2CBA1D4C" w14:textId="77777777" w:rsidR="00046E12" w:rsidRDefault="00046E12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6CD08" w14:textId="7FB5314E" w:rsidR="00046E12" w:rsidRPr="002132BE" w:rsidRDefault="00046E12" w:rsidP="002132BE">
    <w:pPr>
      <w:pStyle w:val="Koptekst"/>
    </w:pPr>
    <w:r>
      <w:t>Technisch Ontwerp</w:t>
    </w:r>
    <w:r>
      <w:tab/>
      <w:t>Team Justin Schouten</w:t>
    </w:r>
    <w:r>
      <w:tab/>
      <w:t>Project 4 op 1 rij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46E12"/>
    <w:rsid w:val="000502ED"/>
    <w:rsid w:val="00056AB7"/>
    <w:rsid w:val="00093E50"/>
    <w:rsid w:val="000B4D5C"/>
    <w:rsid w:val="00126F70"/>
    <w:rsid w:val="0014223B"/>
    <w:rsid w:val="00176B05"/>
    <w:rsid w:val="001A5DE3"/>
    <w:rsid w:val="001B65D0"/>
    <w:rsid w:val="002132BE"/>
    <w:rsid w:val="00216180"/>
    <w:rsid w:val="00222411"/>
    <w:rsid w:val="00267FD4"/>
    <w:rsid w:val="00313209"/>
    <w:rsid w:val="003703C3"/>
    <w:rsid w:val="003E7FB8"/>
    <w:rsid w:val="004C2F6C"/>
    <w:rsid w:val="004E34C0"/>
    <w:rsid w:val="00547528"/>
    <w:rsid w:val="005507D3"/>
    <w:rsid w:val="0056778B"/>
    <w:rsid w:val="00570667"/>
    <w:rsid w:val="005B68C9"/>
    <w:rsid w:val="005E1434"/>
    <w:rsid w:val="00622C75"/>
    <w:rsid w:val="006A3780"/>
    <w:rsid w:val="006F503C"/>
    <w:rsid w:val="007A68DD"/>
    <w:rsid w:val="00802D6C"/>
    <w:rsid w:val="00915AE6"/>
    <w:rsid w:val="009427AF"/>
    <w:rsid w:val="009A329B"/>
    <w:rsid w:val="00A257DF"/>
    <w:rsid w:val="00A306EC"/>
    <w:rsid w:val="00A5398A"/>
    <w:rsid w:val="00AD41A2"/>
    <w:rsid w:val="00AD78C6"/>
    <w:rsid w:val="00AF08B5"/>
    <w:rsid w:val="00B21287"/>
    <w:rsid w:val="00C40C90"/>
    <w:rsid w:val="00C56720"/>
    <w:rsid w:val="00C83E6F"/>
    <w:rsid w:val="00CC5906"/>
    <w:rsid w:val="00D6287A"/>
    <w:rsid w:val="00DC3041"/>
    <w:rsid w:val="00DC7E50"/>
    <w:rsid w:val="00DE4A7B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37e57b-6100-47f8-9a3b-19120db4ad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4EEF57B0104D4AB8F4454A2B4094A8" ma:contentTypeVersion="7" ma:contentTypeDescription="Create a new document." ma:contentTypeScope="" ma:versionID="d633b1f1aaacdc66643f14f98e0649d8">
  <xsd:schema xmlns:xsd="http://www.w3.org/2001/XMLSchema" xmlns:xs="http://www.w3.org/2001/XMLSchema" xmlns:p="http://schemas.microsoft.com/office/2006/metadata/properties" xmlns:ns2="0737e57b-6100-47f8-9a3b-19120db4ad3e" targetNamespace="http://schemas.microsoft.com/office/2006/metadata/properties" ma:root="true" ma:fieldsID="ddd5f4356afe22ad7616d1bf03c39265" ns2:_="">
    <xsd:import namespace="0737e57b-6100-47f8-9a3b-19120db4ad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7e57b-6100-47f8-9a3b-19120db4ad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825A4-B743-4155-A502-62F05A934368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737e57b-6100-47f8-9a3b-19120db4ad3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F916A73-CD6D-4C66-8AB7-63A7646F6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37e57b-6100-47f8-9a3b-19120db4a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729522-8C98-48A6-87F6-0B742B3F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</Template>
  <TotalTime>33</TotalTime>
  <Pages>6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4 op 1 rij</dc:subject>
  <dc:creator>Justin Schouten</dc:creator>
  <cp:keywords/>
  <dc:description/>
  <cp:lastModifiedBy>Justin Schouten</cp:lastModifiedBy>
  <cp:revision>5</cp:revision>
  <cp:lastPrinted>2019-10-02T10:33:00Z</cp:lastPrinted>
  <dcterms:created xsi:type="dcterms:W3CDTF">2020-09-14T07:08:00Z</dcterms:created>
  <dcterms:modified xsi:type="dcterms:W3CDTF">2020-09-14T10:24:00Z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0x0101009E4EEF57B0104D4AB8F4454A2B4094A8</vt:lpwstr>
  </property>
</Properties>
</file>