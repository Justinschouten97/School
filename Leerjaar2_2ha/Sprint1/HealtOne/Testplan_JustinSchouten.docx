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BB2" w:rsidRDefault="00DF3BB2">
      <w:r>
        <w:softHyphen/>
      </w:r>
      <w:r>
        <w:softHyphen/>
      </w:r>
    </w:p>
    <w:sdt>
      <w:sdtPr>
        <w:id w:val="-1651977007"/>
        <w:docPartObj>
          <w:docPartGallery w:val="Cover Pages"/>
          <w:docPartUnique/>
        </w:docPartObj>
      </w:sdtPr>
      <w:sdtEndPr/>
      <w:sdtContent>
        <w:p w:rsidR="00195738" w:rsidRDefault="0019573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63222177" wp14:editId="2F6AC5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A25AE1" id="Group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E26745F" wp14:editId="144B29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5738" w:rsidRPr="00195738" w:rsidRDefault="00926360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Justin Schouten</w:t>
                                    </w:r>
                                  </w:p>
                                </w:sdtContent>
                              </w:sdt>
                              <w:p w:rsidR="00195738" w:rsidRPr="00195738" w:rsidRDefault="006016EA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nl-NL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0250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nl-NL"/>
                                      </w:rPr>
                                      <w:t>[leden]</w:t>
                                    </w:r>
                                  </w:sdtContent>
                                </w:sdt>
                              </w:p>
                              <w:p w:rsidR="00195738" w:rsidRPr="00195738" w:rsidRDefault="00195738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r w:rsidRPr="00195738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 xml:space="preserve">Datum: </w:t>
                                </w:r>
                                <w:r w:rsidR="00A0250E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>[datum]</w:t>
                                </w:r>
                              </w:p>
                              <w:p w:rsidR="00195738" w:rsidRPr="00195738" w:rsidRDefault="00195738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r w:rsidRPr="00195738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 xml:space="preserve">Versie: </w:t>
                                </w:r>
                                <w:r w:rsidR="00A0250E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>[nummer]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E2674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95738" w:rsidRPr="00195738" w:rsidRDefault="00926360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Justin Schouten</w:t>
                              </w:r>
                            </w:p>
                          </w:sdtContent>
                        </w:sdt>
                        <w:p w:rsidR="00195738" w:rsidRPr="00195738" w:rsidRDefault="006016EA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nl-NL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0250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nl-NL"/>
                                </w:rPr>
                                <w:t>[leden]</w:t>
                              </w:r>
                            </w:sdtContent>
                          </w:sdt>
                        </w:p>
                        <w:p w:rsidR="00195738" w:rsidRPr="00195738" w:rsidRDefault="00195738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r w:rsidRPr="00195738"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 xml:space="preserve">Datum: </w:t>
                          </w:r>
                          <w:r w:rsidR="00A0250E"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>[datum]</w:t>
                          </w:r>
                        </w:p>
                        <w:p w:rsidR="00195738" w:rsidRPr="00195738" w:rsidRDefault="00195738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r w:rsidRPr="00195738"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 xml:space="preserve">Versie: </w:t>
                          </w:r>
                          <w:r w:rsidR="00A0250E"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>[nummer]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F2112F3" wp14:editId="32E0EA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5738" w:rsidRDefault="006016E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9573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Testplan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5738" w:rsidRDefault="0019573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r w:rsidR="00A0250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[naam]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2112F3" id="Text Box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195738" w:rsidRDefault="006016E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9573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Testplan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95738" w:rsidRDefault="0019573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r w:rsidR="00A0250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[naam]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95738" w:rsidRPr="00195738" w:rsidRDefault="0019573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4166846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95738" w:rsidRDefault="00195738" w:rsidP="007E1994">
          <w:pPr>
            <w:pStyle w:val="Kopvaninhoudsopgave"/>
          </w:pPr>
          <w:proofErr w:type="spellStart"/>
          <w:r>
            <w:t>Inhoud</w:t>
          </w:r>
          <w:proofErr w:type="spellEnd"/>
        </w:p>
        <w:p w:rsidR="00195738" w:rsidRDefault="00195738">
          <w:pPr>
            <w:pStyle w:val="Inhopg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34129" w:history="1">
            <w:r w:rsidRPr="000C25E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C25E7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_Toc34034129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738" w:rsidRDefault="006016EA">
          <w:pPr>
            <w:pStyle w:val="Inhopg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4034130" w:history="1">
            <w:r w:rsidR="00195738" w:rsidRPr="000C25E7">
              <w:rPr>
                <w:rStyle w:val="Hyperlink"/>
                <w:noProof/>
              </w:rPr>
              <w:t>2.</w:t>
            </w:r>
            <w:r w:rsidR="00195738">
              <w:rPr>
                <w:noProof/>
              </w:rPr>
              <w:tab/>
            </w:r>
            <w:r w:rsidR="00195738" w:rsidRPr="000C25E7">
              <w:rPr>
                <w:rStyle w:val="Hyperlink"/>
                <w:noProof/>
              </w:rPr>
              <w:t>Test omgeving</w:t>
            </w:r>
            <w:r w:rsidR="00195738">
              <w:rPr>
                <w:noProof/>
                <w:webHidden/>
              </w:rPr>
              <w:tab/>
            </w:r>
            <w:r w:rsidR="00195738">
              <w:rPr>
                <w:noProof/>
                <w:webHidden/>
              </w:rPr>
              <w:fldChar w:fldCharType="begin"/>
            </w:r>
            <w:r w:rsidR="00195738">
              <w:rPr>
                <w:noProof/>
                <w:webHidden/>
              </w:rPr>
              <w:instrText xml:space="preserve"> PAGEREF _Toc34034130 \h </w:instrText>
            </w:r>
            <w:r w:rsidR="00195738">
              <w:rPr>
                <w:noProof/>
                <w:webHidden/>
              </w:rPr>
            </w:r>
            <w:r w:rsidR="00195738">
              <w:rPr>
                <w:noProof/>
                <w:webHidden/>
              </w:rPr>
              <w:fldChar w:fldCharType="separate"/>
            </w:r>
            <w:r w:rsidR="00195738">
              <w:rPr>
                <w:noProof/>
                <w:webHidden/>
              </w:rPr>
              <w:t>3</w:t>
            </w:r>
            <w:r w:rsidR="00195738">
              <w:rPr>
                <w:noProof/>
                <w:webHidden/>
              </w:rPr>
              <w:fldChar w:fldCharType="end"/>
            </w:r>
          </w:hyperlink>
        </w:p>
        <w:p w:rsidR="00195738" w:rsidRDefault="006016EA">
          <w:pPr>
            <w:pStyle w:val="Inhopg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4034131" w:history="1">
            <w:r w:rsidR="00195738" w:rsidRPr="000C25E7">
              <w:rPr>
                <w:rStyle w:val="Hyperlink"/>
                <w:noProof/>
              </w:rPr>
              <w:t>3.</w:t>
            </w:r>
            <w:r w:rsidR="00195738">
              <w:rPr>
                <w:noProof/>
              </w:rPr>
              <w:tab/>
            </w:r>
            <w:r w:rsidR="00195738" w:rsidRPr="000C25E7">
              <w:rPr>
                <w:rStyle w:val="Hyperlink"/>
                <w:noProof/>
              </w:rPr>
              <w:t>Test procedure</w:t>
            </w:r>
            <w:r w:rsidR="00195738">
              <w:rPr>
                <w:noProof/>
                <w:webHidden/>
              </w:rPr>
              <w:tab/>
            </w:r>
            <w:r w:rsidR="00195738">
              <w:rPr>
                <w:noProof/>
                <w:webHidden/>
              </w:rPr>
              <w:fldChar w:fldCharType="begin"/>
            </w:r>
            <w:r w:rsidR="00195738">
              <w:rPr>
                <w:noProof/>
                <w:webHidden/>
              </w:rPr>
              <w:instrText xml:space="preserve"> PAGEREF _Toc34034131 \h </w:instrText>
            </w:r>
            <w:r w:rsidR="00195738">
              <w:rPr>
                <w:noProof/>
                <w:webHidden/>
              </w:rPr>
            </w:r>
            <w:r w:rsidR="00195738">
              <w:rPr>
                <w:noProof/>
                <w:webHidden/>
              </w:rPr>
              <w:fldChar w:fldCharType="separate"/>
            </w:r>
            <w:r w:rsidR="00195738">
              <w:rPr>
                <w:noProof/>
                <w:webHidden/>
              </w:rPr>
              <w:t>3</w:t>
            </w:r>
            <w:r w:rsidR="00195738">
              <w:rPr>
                <w:noProof/>
                <w:webHidden/>
              </w:rPr>
              <w:fldChar w:fldCharType="end"/>
            </w:r>
          </w:hyperlink>
        </w:p>
        <w:p w:rsidR="00195738" w:rsidRDefault="006016EA">
          <w:pPr>
            <w:pStyle w:val="Inhopg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4034132" w:history="1">
            <w:r w:rsidR="00195738" w:rsidRPr="000C25E7">
              <w:rPr>
                <w:rStyle w:val="Hyperlink"/>
                <w:noProof/>
              </w:rPr>
              <w:t>4.</w:t>
            </w:r>
            <w:r w:rsidR="00195738">
              <w:rPr>
                <w:noProof/>
              </w:rPr>
              <w:tab/>
            </w:r>
            <w:r w:rsidR="00195738" w:rsidRPr="000C25E7">
              <w:rPr>
                <w:rStyle w:val="Hyperlink"/>
                <w:noProof/>
              </w:rPr>
              <w:t>Wanneer wordt er getest</w:t>
            </w:r>
            <w:r w:rsidR="00195738">
              <w:rPr>
                <w:noProof/>
                <w:webHidden/>
              </w:rPr>
              <w:tab/>
            </w:r>
            <w:r w:rsidR="00195738">
              <w:rPr>
                <w:noProof/>
                <w:webHidden/>
              </w:rPr>
              <w:fldChar w:fldCharType="begin"/>
            </w:r>
            <w:r w:rsidR="00195738">
              <w:rPr>
                <w:noProof/>
                <w:webHidden/>
              </w:rPr>
              <w:instrText xml:space="preserve"> PAGEREF _Toc34034132 \h </w:instrText>
            </w:r>
            <w:r w:rsidR="00195738">
              <w:rPr>
                <w:noProof/>
                <w:webHidden/>
              </w:rPr>
            </w:r>
            <w:r w:rsidR="00195738">
              <w:rPr>
                <w:noProof/>
                <w:webHidden/>
              </w:rPr>
              <w:fldChar w:fldCharType="separate"/>
            </w:r>
            <w:r w:rsidR="00195738">
              <w:rPr>
                <w:noProof/>
                <w:webHidden/>
              </w:rPr>
              <w:t>3</w:t>
            </w:r>
            <w:r w:rsidR="00195738">
              <w:rPr>
                <w:noProof/>
                <w:webHidden/>
              </w:rPr>
              <w:fldChar w:fldCharType="end"/>
            </w:r>
          </w:hyperlink>
        </w:p>
        <w:p w:rsidR="00195738" w:rsidRDefault="006016EA">
          <w:pPr>
            <w:pStyle w:val="Inhopg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4034133" w:history="1">
            <w:r w:rsidR="00195738" w:rsidRPr="000C25E7">
              <w:rPr>
                <w:rStyle w:val="Hyperlink"/>
                <w:noProof/>
              </w:rPr>
              <w:t>5.</w:t>
            </w:r>
            <w:r w:rsidR="00195738">
              <w:rPr>
                <w:noProof/>
              </w:rPr>
              <w:tab/>
            </w:r>
            <w:r w:rsidR="00195738" w:rsidRPr="000C25E7">
              <w:rPr>
                <w:rStyle w:val="Hyperlink"/>
                <w:noProof/>
              </w:rPr>
              <w:t>Checklist wat wordt er getest</w:t>
            </w:r>
            <w:r w:rsidR="00195738">
              <w:rPr>
                <w:noProof/>
                <w:webHidden/>
              </w:rPr>
              <w:tab/>
            </w:r>
            <w:r w:rsidR="00195738">
              <w:rPr>
                <w:noProof/>
                <w:webHidden/>
              </w:rPr>
              <w:fldChar w:fldCharType="begin"/>
            </w:r>
            <w:r w:rsidR="00195738">
              <w:rPr>
                <w:noProof/>
                <w:webHidden/>
              </w:rPr>
              <w:instrText xml:space="preserve"> PAGEREF _Toc34034133 \h </w:instrText>
            </w:r>
            <w:r w:rsidR="00195738">
              <w:rPr>
                <w:noProof/>
                <w:webHidden/>
              </w:rPr>
            </w:r>
            <w:r w:rsidR="00195738">
              <w:rPr>
                <w:noProof/>
                <w:webHidden/>
              </w:rPr>
              <w:fldChar w:fldCharType="separate"/>
            </w:r>
            <w:r w:rsidR="00195738">
              <w:rPr>
                <w:noProof/>
                <w:webHidden/>
              </w:rPr>
              <w:t>3</w:t>
            </w:r>
            <w:r w:rsidR="00195738">
              <w:rPr>
                <w:noProof/>
                <w:webHidden/>
              </w:rPr>
              <w:fldChar w:fldCharType="end"/>
            </w:r>
          </w:hyperlink>
        </w:p>
        <w:p w:rsidR="00195738" w:rsidRDefault="006016EA">
          <w:pPr>
            <w:pStyle w:val="Inhopg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4034134" w:history="1">
            <w:r w:rsidR="00195738" w:rsidRPr="000C25E7">
              <w:rPr>
                <w:rStyle w:val="Hyperlink"/>
                <w:noProof/>
              </w:rPr>
              <w:t>6.</w:t>
            </w:r>
            <w:r w:rsidR="00195738">
              <w:rPr>
                <w:noProof/>
              </w:rPr>
              <w:tab/>
            </w:r>
            <w:r w:rsidR="00195738" w:rsidRPr="000C25E7">
              <w:rPr>
                <w:rStyle w:val="Hyperlink"/>
                <w:noProof/>
              </w:rPr>
              <w:t>Testtabel</w:t>
            </w:r>
            <w:r w:rsidR="00195738">
              <w:rPr>
                <w:noProof/>
                <w:webHidden/>
              </w:rPr>
              <w:tab/>
            </w:r>
            <w:r w:rsidR="00195738">
              <w:rPr>
                <w:noProof/>
                <w:webHidden/>
              </w:rPr>
              <w:fldChar w:fldCharType="begin"/>
            </w:r>
            <w:r w:rsidR="00195738">
              <w:rPr>
                <w:noProof/>
                <w:webHidden/>
              </w:rPr>
              <w:instrText xml:space="preserve"> PAGEREF _Toc34034134 \h </w:instrText>
            </w:r>
            <w:r w:rsidR="00195738">
              <w:rPr>
                <w:noProof/>
                <w:webHidden/>
              </w:rPr>
            </w:r>
            <w:r w:rsidR="00195738">
              <w:rPr>
                <w:noProof/>
                <w:webHidden/>
              </w:rPr>
              <w:fldChar w:fldCharType="separate"/>
            </w:r>
            <w:r w:rsidR="00195738">
              <w:rPr>
                <w:noProof/>
                <w:webHidden/>
              </w:rPr>
              <w:t>3</w:t>
            </w:r>
            <w:r w:rsidR="00195738">
              <w:rPr>
                <w:noProof/>
                <w:webHidden/>
              </w:rPr>
              <w:fldChar w:fldCharType="end"/>
            </w:r>
          </w:hyperlink>
        </w:p>
        <w:p w:rsidR="00195738" w:rsidRDefault="00195738">
          <w:r>
            <w:rPr>
              <w:b/>
              <w:bCs/>
              <w:noProof/>
            </w:rPr>
            <w:fldChar w:fldCharType="end"/>
          </w:r>
        </w:p>
      </w:sdtContent>
    </w:sdt>
    <w:p w:rsidR="00195738" w:rsidRDefault="001957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195738" w:rsidRDefault="00195738" w:rsidP="007E1994">
      <w:pPr>
        <w:pStyle w:val="Kop1"/>
      </w:pPr>
      <w:bookmarkStart w:id="1" w:name="_Toc34034129"/>
      <w:r>
        <w:lastRenderedPageBreak/>
        <w:t>Inleiding</w:t>
      </w:r>
      <w:bookmarkEnd w:id="1"/>
    </w:p>
    <w:p w:rsidR="00195738" w:rsidRPr="00195738" w:rsidRDefault="00195738" w:rsidP="00195738"/>
    <w:p w:rsidR="004646FB" w:rsidRDefault="004646FB" w:rsidP="007E1994">
      <w:pPr>
        <w:pStyle w:val="Kop1"/>
      </w:pPr>
      <w:bookmarkStart w:id="2" w:name="_Toc34034130"/>
      <w:r>
        <w:t>Test omgeving</w:t>
      </w:r>
      <w:bookmarkEnd w:id="2"/>
    </w:p>
    <w:p w:rsidR="00195738" w:rsidRDefault="00195738" w:rsidP="00195738">
      <w:r>
        <w:t>Beschrijf hier hoe je test omgeving eruit ziet en welke software je gebruikt</w:t>
      </w:r>
      <w:r w:rsidR="00240773">
        <w:t>.</w:t>
      </w:r>
    </w:p>
    <w:p w:rsidR="00EE72E8" w:rsidRDefault="00EE72E8" w:rsidP="00195738">
      <w:r>
        <w:t xml:space="preserve">Ik gebruik </w:t>
      </w:r>
      <w:proofErr w:type="spellStart"/>
      <w:r>
        <w:t>php</w:t>
      </w:r>
      <w:proofErr w:type="spellEnd"/>
      <w:r>
        <w:t xml:space="preserve">, javascript, XAMPP, </w:t>
      </w:r>
      <w:proofErr w:type="spellStart"/>
      <w:r>
        <w:t>mysql</w:t>
      </w:r>
      <w:proofErr w:type="spellEnd"/>
      <w:r>
        <w:t xml:space="preserve"> en bootstrap</w:t>
      </w:r>
    </w:p>
    <w:p w:rsidR="00EE72E8" w:rsidRPr="00195738" w:rsidRDefault="00EE72E8" w:rsidP="00195738">
      <w:r>
        <w:t xml:space="preserve">En als IDE </w:t>
      </w:r>
      <w:proofErr w:type="spellStart"/>
      <w:r>
        <w:t>PHPStorm</w:t>
      </w:r>
      <w:proofErr w:type="spellEnd"/>
    </w:p>
    <w:p w:rsidR="004646FB" w:rsidRDefault="004646FB"/>
    <w:p w:rsidR="004646FB" w:rsidRDefault="004646FB" w:rsidP="007E1994">
      <w:pPr>
        <w:pStyle w:val="Kop1"/>
      </w:pPr>
      <w:bookmarkStart w:id="3" w:name="_Toc34034131"/>
      <w:r>
        <w:t>Test procedure</w:t>
      </w:r>
      <w:bookmarkEnd w:id="3"/>
    </w:p>
    <w:p w:rsidR="00195738" w:rsidRDefault="00195738" w:rsidP="00195738">
      <w:r>
        <w:t>Welke stappen volg je om je test uit te voeren.</w:t>
      </w:r>
    </w:p>
    <w:p w:rsidR="00EE72E8" w:rsidRDefault="00EE72E8" w:rsidP="00195738">
      <w:r>
        <w:t xml:space="preserve">Start de applicatie op via de </w:t>
      </w:r>
      <w:proofErr w:type="spellStart"/>
      <w:r>
        <w:t>index_login.php</w:t>
      </w:r>
      <w:proofErr w:type="spellEnd"/>
      <w:r>
        <w:t xml:space="preserve"> &gt; inloggen &gt; (</w:t>
      </w:r>
      <w:proofErr w:type="spellStart"/>
      <w:r>
        <w:t>home.php</w:t>
      </w:r>
      <w:proofErr w:type="spellEnd"/>
      <w:r>
        <w:t xml:space="preserve">) klik op index en/ uitloggen </w:t>
      </w:r>
    </w:p>
    <w:p w:rsidR="00EE72E8" w:rsidRPr="00195738" w:rsidRDefault="00EE72E8" w:rsidP="00EE72E8">
      <w:r>
        <w:t xml:space="preserve">&gt;bekijk de gegevens van </w:t>
      </w:r>
      <w:proofErr w:type="spellStart"/>
      <w:r>
        <w:t>patient</w:t>
      </w:r>
      <w:proofErr w:type="spellEnd"/>
      <w:r>
        <w:t xml:space="preserve">, medicijn, arts en recepten &gt; kijk naar alle </w:t>
      </w:r>
      <w:proofErr w:type="spellStart"/>
      <w:r>
        <w:t>layout</w:t>
      </w:r>
      <w:proofErr w:type="spellEnd"/>
      <w:r>
        <w:t xml:space="preserve"> en opmaak en log uit</w:t>
      </w:r>
    </w:p>
    <w:p w:rsidR="004646FB" w:rsidRDefault="004646FB"/>
    <w:p w:rsidR="004646FB" w:rsidRDefault="004646FB" w:rsidP="007E1994">
      <w:pPr>
        <w:pStyle w:val="Kop1"/>
      </w:pPr>
      <w:bookmarkStart w:id="4" w:name="_Toc34034132"/>
      <w:r>
        <w:t>Wanneer wordt er getest</w:t>
      </w:r>
      <w:bookmarkEnd w:id="4"/>
    </w:p>
    <w:p w:rsidR="00195738" w:rsidRDefault="00195738" w:rsidP="00195738">
      <w:r>
        <w:t xml:space="preserve">Welke momenten in de sprint voer je de test uit. </w:t>
      </w:r>
    </w:p>
    <w:p w:rsidR="000004D6" w:rsidRPr="00195738" w:rsidRDefault="000004D6" w:rsidP="00195738">
      <w:r>
        <w:t xml:space="preserve">Continu tijdens het programmeren om hele grote fouten te </w:t>
      </w:r>
      <w:proofErr w:type="spellStart"/>
      <w:r>
        <w:t>verkomen</w:t>
      </w:r>
      <w:proofErr w:type="spellEnd"/>
    </w:p>
    <w:p w:rsidR="004646FB" w:rsidRDefault="004646FB"/>
    <w:p w:rsidR="004646FB" w:rsidRDefault="004646FB" w:rsidP="007E1994">
      <w:pPr>
        <w:pStyle w:val="Kop1"/>
      </w:pPr>
      <w:bookmarkStart w:id="5" w:name="_Toc34034133"/>
      <w:r>
        <w:t>Checklist wat wordt er getest</w:t>
      </w:r>
      <w:bookmarkEnd w:id="5"/>
    </w:p>
    <w:p w:rsidR="004646FB" w:rsidRDefault="000004D6" w:rsidP="004646FB">
      <w:pPr>
        <w:pStyle w:val="Lijstalinea"/>
        <w:numPr>
          <w:ilvl w:val="0"/>
          <w:numId w:val="1"/>
        </w:numPr>
      </w:pPr>
      <w:r>
        <w:t xml:space="preserve">Omdat de gebruiker verschild van arts, verzekeraar, </w:t>
      </w:r>
      <w:proofErr w:type="spellStart"/>
      <w:r>
        <w:t>patient</w:t>
      </w:r>
      <w:proofErr w:type="spellEnd"/>
      <w:r>
        <w:t xml:space="preserve"> en </w:t>
      </w:r>
      <w:proofErr w:type="spellStart"/>
      <w:r>
        <w:t>admin</w:t>
      </w:r>
      <w:proofErr w:type="spellEnd"/>
      <w:r>
        <w:t xml:space="preserve"> moeten er verschillende rollen zijn</w:t>
      </w:r>
    </w:p>
    <w:p w:rsidR="000004D6" w:rsidRDefault="000004D6" w:rsidP="004646FB">
      <w:pPr>
        <w:pStyle w:val="Lijstalinea"/>
        <w:numPr>
          <w:ilvl w:val="0"/>
          <w:numId w:val="1"/>
        </w:numPr>
      </w:pPr>
      <w:r>
        <w:t>Je moet kunnen inloggen</w:t>
      </w:r>
    </w:p>
    <w:p w:rsidR="000004D6" w:rsidRDefault="000004D6" w:rsidP="004646FB">
      <w:pPr>
        <w:pStyle w:val="Lijstalinea"/>
        <w:numPr>
          <w:ilvl w:val="0"/>
          <w:numId w:val="1"/>
        </w:numPr>
      </w:pPr>
      <w:r>
        <w:t>Je moet kunnen registeren</w:t>
      </w:r>
    </w:p>
    <w:p w:rsidR="000004D6" w:rsidRDefault="000004D6" w:rsidP="004646FB">
      <w:pPr>
        <w:pStyle w:val="Lijstalinea"/>
        <w:numPr>
          <w:ilvl w:val="0"/>
          <w:numId w:val="1"/>
        </w:numPr>
      </w:pPr>
      <w:r>
        <w:t>Je moet kunnen uitloggen</w:t>
      </w:r>
    </w:p>
    <w:p w:rsidR="004646FB" w:rsidRDefault="000004D6" w:rsidP="000004D6">
      <w:pPr>
        <w:pStyle w:val="Lijstalinea"/>
        <w:numPr>
          <w:ilvl w:val="0"/>
          <w:numId w:val="1"/>
        </w:numPr>
      </w:pPr>
      <w:r>
        <w:t xml:space="preserve">Zonder toegang niet bij het bestand </w:t>
      </w:r>
      <w:proofErr w:type="spellStart"/>
      <w:r>
        <w:t>index.php</w:t>
      </w:r>
      <w:proofErr w:type="spellEnd"/>
      <w:r>
        <w:t xml:space="preserve"> of </w:t>
      </w:r>
      <w:proofErr w:type="spellStart"/>
      <w:r>
        <w:t>home.php</w:t>
      </w:r>
      <w:proofErr w:type="spellEnd"/>
      <w:r>
        <w:t xml:space="preserve"> kunnen komen</w:t>
      </w:r>
    </w:p>
    <w:p w:rsidR="004646FB" w:rsidRDefault="004646FB" w:rsidP="007E1994">
      <w:pPr>
        <w:pStyle w:val="Kop1"/>
      </w:pPr>
      <w:bookmarkStart w:id="6" w:name="_Toc34034134"/>
      <w:r>
        <w:t>Testtabel</w:t>
      </w:r>
      <w:bookmarkEnd w:id="6"/>
    </w:p>
    <w:p w:rsidR="00F61EED" w:rsidRPr="00F61EED" w:rsidRDefault="00F61EED" w:rsidP="00F61EED"/>
    <w:tbl>
      <w:tblPr>
        <w:tblStyle w:val="Tabelraster"/>
        <w:tblpPr w:leftFromText="141" w:rightFromText="141" w:vertAnchor="text" w:tblpXSpec="center" w:tblpY="1"/>
        <w:tblOverlap w:val="never"/>
        <w:tblW w:w="10549" w:type="dxa"/>
        <w:jc w:val="center"/>
        <w:tblLayout w:type="fixed"/>
        <w:tblLook w:val="04A0" w:firstRow="1" w:lastRow="0" w:firstColumn="1" w:lastColumn="0" w:noHBand="0" w:noVBand="1"/>
      </w:tblPr>
      <w:tblGrid>
        <w:gridCol w:w="1082"/>
        <w:gridCol w:w="1181"/>
        <w:gridCol w:w="709"/>
        <w:gridCol w:w="851"/>
        <w:gridCol w:w="2492"/>
        <w:gridCol w:w="2563"/>
        <w:gridCol w:w="849"/>
        <w:gridCol w:w="822"/>
      </w:tblGrid>
      <w:tr w:rsidR="0001229B" w:rsidTr="00F61EED">
        <w:trPr>
          <w:trHeight w:val="658"/>
          <w:jc w:val="center"/>
        </w:trPr>
        <w:tc>
          <w:tcPr>
            <w:tcW w:w="1082" w:type="dxa"/>
          </w:tcPr>
          <w:p w:rsidR="0001229B" w:rsidRDefault="0001229B" w:rsidP="00F61EED">
            <w:r>
              <w:t>Userstory</w:t>
            </w:r>
          </w:p>
        </w:tc>
        <w:tc>
          <w:tcPr>
            <w:tcW w:w="1181" w:type="dxa"/>
          </w:tcPr>
          <w:p w:rsidR="0001229B" w:rsidRDefault="0001229B" w:rsidP="00F61EED">
            <w:r>
              <w:t>API Call</w:t>
            </w:r>
          </w:p>
        </w:tc>
        <w:tc>
          <w:tcPr>
            <w:tcW w:w="709" w:type="dxa"/>
          </w:tcPr>
          <w:p w:rsidR="0001229B" w:rsidRDefault="0001229B" w:rsidP="00F61EED">
            <w:r>
              <w:t>Wie</w:t>
            </w:r>
          </w:p>
        </w:tc>
        <w:tc>
          <w:tcPr>
            <w:tcW w:w="851" w:type="dxa"/>
          </w:tcPr>
          <w:p w:rsidR="0001229B" w:rsidRDefault="00F61EED" w:rsidP="00F61EED">
            <w:r>
              <w:t>Datum</w:t>
            </w:r>
          </w:p>
        </w:tc>
        <w:tc>
          <w:tcPr>
            <w:tcW w:w="2492" w:type="dxa"/>
          </w:tcPr>
          <w:p w:rsidR="0001229B" w:rsidRDefault="0001229B" w:rsidP="00F61EED">
            <w:r>
              <w:t>Verwacht resultaat</w:t>
            </w:r>
          </w:p>
        </w:tc>
        <w:tc>
          <w:tcPr>
            <w:tcW w:w="2563" w:type="dxa"/>
          </w:tcPr>
          <w:p w:rsidR="0001229B" w:rsidRDefault="0001229B" w:rsidP="00F61EED">
            <w:r>
              <w:t>Resultaat</w:t>
            </w:r>
          </w:p>
        </w:tc>
        <w:tc>
          <w:tcPr>
            <w:tcW w:w="849" w:type="dxa"/>
          </w:tcPr>
          <w:p w:rsidR="0001229B" w:rsidRDefault="0001229B" w:rsidP="00F61EED">
            <w:r>
              <w:t>Succes ja/nee</w:t>
            </w:r>
          </w:p>
        </w:tc>
        <w:tc>
          <w:tcPr>
            <w:tcW w:w="822" w:type="dxa"/>
          </w:tcPr>
          <w:p w:rsidR="0001229B" w:rsidRDefault="0001229B" w:rsidP="00F61EED">
            <w:r>
              <w:t>Paraaf</w:t>
            </w:r>
          </w:p>
        </w:tc>
      </w:tr>
      <w:tr w:rsidR="0001229B" w:rsidTr="00F61EED">
        <w:trPr>
          <w:trHeight w:val="644"/>
          <w:jc w:val="center"/>
        </w:trPr>
        <w:tc>
          <w:tcPr>
            <w:tcW w:w="1082" w:type="dxa"/>
          </w:tcPr>
          <w:p w:rsidR="0001229B" w:rsidRDefault="0001229B" w:rsidP="00F61EED">
            <w:r>
              <w:t>1</w:t>
            </w:r>
          </w:p>
        </w:tc>
        <w:tc>
          <w:tcPr>
            <w:tcW w:w="1181" w:type="dxa"/>
          </w:tcPr>
          <w:p w:rsidR="0001229B" w:rsidRDefault="000004D6" w:rsidP="00F61EED">
            <w:proofErr w:type="spellStart"/>
            <w:r>
              <w:t>Role</w:t>
            </w:r>
            <w:proofErr w:type="spellEnd"/>
            <w:r>
              <w:t xml:space="preserve">/ </w:t>
            </w:r>
            <w:proofErr w:type="spellStart"/>
            <w:r>
              <w:t>add</w:t>
            </w:r>
            <w:proofErr w:type="spellEnd"/>
          </w:p>
        </w:tc>
        <w:tc>
          <w:tcPr>
            <w:tcW w:w="709" w:type="dxa"/>
          </w:tcPr>
          <w:p w:rsidR="0001229B" w:rsidRDefault="000004D6" w:rsidP="00F61EED">
            <w:r>
              <w:t>J.S.</w:t>
            </w:r>
          </w:p>
        </w:tc>
        <w:tc>
          <w:tcPr>
            <w:tcW w:w="851" w:type="dxa"/>
          </w:tcPr>
          <w:p w:rsidR="0001229B" w:rsidRDefault="000004D6" w:rsidP="00F61EED">
            <w:r>
              <w:t>30-11-20</w:t>
            </w:r>
          </w:p>
        </w:tc>
        <w:tc>
          <w:tcPr>
            <w:tcW w:w="2492" w:type="dxa"/>
          </w:tcPr>
          <w:p w:rsidR="0001229B" w:rsidRDefault="000004D6" w:rsidP="00F61EED">
            <w:r>
              <w:t xml:space="preserve">Verwacht een </w:t>
            </w:r>
            <w:proofErr w:type="spellStart"/>
            <w:r>
              <w:t>role</w:t>
            </w:r>
            <w:proofErr w:type="spellEnd"/>
          </w:p>
        </w:tc>
        <w:tc>
          <w:tcPr>
            <w:tcW w:w="2563" w:type="dxa"/>
          </w:tcPr>
          <w:p w:rsidR="00121E94" w:rsidRDefault="000004D6" w:rsidP="00F61EED">
            <w:r>
              <w:t>Niet aan toegekomen</w:t>
            </w:r>
          </w:p>
        </w:tc>
        <w:tc>
          <w:tcPr>
            <w:tcW w:w="849" w:type="dxa"/>
          </w:tcPr>
          <w:p w:rsidR="0001229B" w:rsidRDefault="000004D6" w:rsidP="00F61EED">
            <w:r>
              <w:t>nee</w:t>
            </w:r>
          </w:p>
        </w:tc>
        <w:tc>
          <w:tcPr>
            <w:tcW w:w="822" w:type="dxa"/>
          </w:tcPr>
          <w:p w:rsidR="0001229B" w:rsidRDefault="000004D6" w:rsidP="00F61EED">
            <w:r>
              <w:t>J.S.</w:t>
            </w:r>
          </w:p>
        </w:tc>
      </w:tr>
      <w:tr w:rsidR="0001229B" w:rsidTr="00F61EED">
        <w:trPr>
          <w:trHeight w:val="328"/>
          <w:jc w:val="center"/>
        </w:trPr>
        <w:tc>
          <w:tcPr>
            <w:tcW w:w="1082" w:type="dxa"/>
          </w:tcPr>
          <w:p w:rsidR="0001229B" w:rsidRDefault="0001229B" w:rsidP="00F61EED">
            <w:r>
              <w:t>2</w:t>
            </w:r>
          </w:p>
        </w:tc>
        <w:tc>
          <w:tcPr>
            <w:tcW w:w="1181" w:type="dxa"/>
          </w:tcPr>
          <w:p w:rsidR="0001229B" w:rsidRDefault="000004D6" w:rsidP="00F61EED">
            <w:r>
              <w:t>Login</w:t>
            </w:r>
          </w:p>
        </w:tc>
        <w:tc>
          <w:tcPr>
            <w:tcW w:w="709" w:type="dxa"/>
          </w:tcPr>
          <w:p w:rsidR="0001229B" w:rsidRDefault="000004D6" w:rsidP="00F61EED">
            <w:r>
              <w:t>J.S.</w:t>
            </w:r>
          </w:p>
        </w:tc>
        <w:tc>
          <w:tcPr>
            <w:tcW w:w="851" w:type="dxa"/>
          </w:tcPr>
          <w:p w:rsidR="0001229B" w:rsidRDefault="000004D6" w:rsidP="00F61EED">
            <w:r>
              <w:t>30-11-20</w:t>
            </w:r>
          </w:p>
        </w:tc>
        <w:tc>
          <w:tcPr>
            <w:tcW w:w="2492" w:type="dxa"/>
          </w:tcPr>
          <w:p w:rsidR="0001229B" w:rsidRDefault="000004D6" w:rsidP="00F61EED">
            <w:r>
              <w:t xml:space="preserve">Verwacht een correcte username en password uit </w:t>
            </w:r>
            <w:proofErr w:type="spellStart"/>
            <w:r>
              <w:t>mysql</w:t>
            </w:r>
            <w:proofErr w:type="spellEnd"/>
          </w:p>
        </w:tc>
        <w:tc>
          <w:tcPr>
            <w:tcW w:w="2563" w:type="dxa"/>
          </w:tcPr>
          <w:p w:rsidR="0001229B" w:rsidRDefault="000004D6" w:rsidP="00F61EED">
            <w:r>
              <w:t>Lukt uitstekend</w:t>
            </w:r>
          </w:p>
        </w:tc>
        <w:tc>
          <w:tcPr>
            <w:tcW w:w="849" w:type="dxa"/>
          </w:tcPr>
          <w:p w:rsidR="0001229B" w:rsidRDefault="000004D6" w:rsidP="00F61EED">
            <w:r>
              <w:t>ja</w:t>
            </w:r>
          </w:p>
        </w:tc>
        <w:tc>
          <w:tcPr>
            <w:tcW w:w="822" w:type="dxa"/>
          </w:tcPr>
          <w:p w:rsidR="0001229B" w:rsidRDefault="000004D6" w:rsidP="00F61EED">
            <w:r>
              <w:t>J.S.</w:t>
            </w:r>
          </w:p>
        </w:tc>
      </w:tr>
      <w:tr w:rsidR="0001229B" w:rsidTr="00F61EED">
        <w:trPr>
          <w:trHeight w:val="328"/>
          <w:jc w:val="center"/>
        </w:trPr>
        <w:tc>
          <w:tcPr>
            <w:tcW w:w="1082" w:type="dxa"/>
          </w:tcPr>
          <w:p w:rsidR="0001229B" w:rsidRDefault="0001229B" w:rsidP="00F61EED">
            <w:r>
              <w:t>3</w:t>
            </w:r>
          </w:p>
        </w:tc>
        <w:tc>
          <w:tcPr>
            <w:tcW w:w="1181" w:type="dxa"/>
          </w:tcPr>
          <w:p w:rsidR="0001229B" w:rsidRDefault="000004D6" w:rsidP="00F61EED">
            <w:r>
              <w:t>Registeren</w:t>
            </w:r>
          </w:p>
        </w:tc>
        <w:tc>
          <w:tcPr>
            <w:tcW w:w="709" w:type="dxa"/>
          </w:tcPr>
          <w:p w:rsidR="0001229B" w:rsidRDefault="000004D6" w:rsidP="00F61EED">
            <w:r>
              <w:t>J.S.</w:t>
            </w:r>
          </w:p>
        </w:tc>
        <w:tc>
          <w:tcPr>
            <w:tcW w:w="851" w:type="dxa"/>
          </w:tcPr>
          <w:p w:rsidR="0001229B" w:rsidRDefault="000004D6" w:rsidP="00F61EED">
            <w:r>
              <w:t>30-11-20</w:t>
            </w:r>
          </w:p>
        </w:tc>
        <w:tc>
          <w:tcPr>
            <w:tcW w:w="2492" w:type="dxa"/>
          </w:tcPr>
          <w:p w:rsidR="0001229B" w:rsidRDefault="000004D6" w:rsidP="00F61EED">
            <w:r>
              <w:t xml:space="preserve">Verwacht een post in </w:t>
            </w:r>
            <w:proofErr w:type="spellStart"/>
            <w:r>
              <w:t>mysql</w:t>
            </w:r>
            <w:proofErr w:type="spellEnd"/>
          </w:p>
        </w:tc>
        <w:tc>
          <w:tcPr>
            <w:tcW w:w="2563" w:type="dxa"/>
          </w:tcPr>
          <w:p w:rsidR="0001229B" w:rsidRDefault="000004D6" w:rsidP="00F61EED">
            <w:r>
              <w:t xml:space="preserve">Mislukt maar scherm werkt wel met </w:t>
            </w:r>
            <w:proofErr w:type="spellStart"/>
            <w:r>
              <w:t>java</w:t>
            </w:r>
            <w:proofErr w:type="spellEnd"/>
            <w:r>
              <w:t xml:space="preserve"> en user krijgt meldingen als </w:t>
            </w:r>
            <w:r>
              <w:lastRenderedPageBreak/>
              <w:t>er wat fout gaat tijdens het aanmelden</w:t>
            </w:r>
          </w:p>
        </w:tc>
        <w:tc>
          <w:tcPr>
            <w:tcW w:w="849" w:type="dxa"/>
          </w:tcPr>
          <w:p w:rsidR="0001229B" w:rsidRDefault="000004D6" w:rsidP="00F61EED">
            <w:r>
              <w:lastRenderedPageBreak/>
              <w:t>Ja/nee</w:t>
            </w:r>
          </w:p>
        </w:tc>
        <w:tc>
          <w:tcPr>
            <w:tcW w:w="822" w:type="dxa"/>
          </w:tcPr>
          <w:p w:rsidR="0001229B" w:rsidRDefault="000004D6" w:rsidP="00F61EED">
            <w:r>
              <w:t>J.S.</w:t>
            </w:r>
          </w:p>
        </w:tc>
      </w:tr>
      <w:tr w:rsidR="0001229B" w:rsidTr="00F61EED">
        <w:trPr>
          <w:trHeight w:val="328"/>
          <w:jc w:val="center"/>
        </w:trPr>
        <w:tc>
          <w:tcPr>
            <w:tcW w:w="1082" w:type="dxa"/>
          </w:tcPr>
          <w:p w:rsidR="0001229B" w:rsidRDefault="000004D6" w:rsidP="00F61EED">
            <w:r>
              <w:t>4</w:t>
            </w:r>
          </w:p>
        </w:tc>
        <w:tc>
          <w:tcPr>
            <w:tcW w:w="1181" w:type="dxa"/>
          </w:tcPr>
          <w:p w:rsidR="0001229B" w:rsidRDefault="000004D6" w:rsidP="00F61EED">
            <w:r>
              <w:t>Uitloggen</w:t>
            </w:r>
          </w:p>
        </w:tc>
        <w:tc>
          <w:tcPr>
            <w:tcW w:w="709" w:type="dxa"/>
          </w:tcPr>
          <w:p w:rsidR="0001229B" w:rsidRDefault="000004D6" w:rsidP="00F61EED">
            <w:r>
              <w:t>J.S.</w:t>
            </w:r>
          </w:p>
        </w:tc>
        <w:tc>
          <w:tcPr>
            <w:tcW w:w="851" w:type="dxa"/>
          </w:tcPr>
          <w:p w:rsidR="0001229B" w:rsidRDefault="000004D6" w:rsidP="00F61EED">
            <w:r>
              <w:t>30-11-20</w:t>
            </w:r>
          </w:p>
        </w:tc>
        <w:tc>
          <w:tcPr>
            <w:tcW w:w="2492" w:type="dxa"/>
          </w:tcPr>
          <w:p w:rsidR="0001229B" w:rsidRDefault="000004D6" w:rsidP="00F61EED">
            <w:proofErr w:type="spellStart"/>
            <w:r>
              <w:t>Session</w:t>
            </w:r>
            <w:proofErr w:type="spellEnd"/>
            <w:r>
              <w:t xml:space="preserve"> end en gaat terug naar het inlog scherm</w:t>
            </w:r>
          </w:p>
        </w:tc>
        <w:tc>
          <w:tcPr>
            <w:tcW w:w="2563" w:type="dxa"/>
          </w:tcPr>
          <w:p w:rsidR="0001229B" w:rsidRDefault="000004D6" w:rsidP="00F61EED">
            <w:r>
              <w:t>Loopt perfect</w:t>
            </w:r>
          </w:p>
        </w:tc>
        <w:tc>
          <w:tcPr>
            <w:tcW w:w="849" w:type="dxa"/>
          </w:tcPr>
          <w:p w:rsidR="0001229B" w:rsidRDefault="000004D6" w:rsidP="00F61EED">
            <w:r>
              <w:t>Ja</w:t>
            </w:r>
          </w:p>
        </w:tc>
        <w:tc>
          <w:tcPr>
            <w:tcW w:w="822" w:type="dxa"/>
          </w:tcPr>
          <w:p w:rsidR="0001229B" w:rsidRDefault="000004D6" w:rsidP="00F61EED">
            <w:r>
              <w:t>J.S.</w:t>
            </w:r>
          </w:p>
          <w:p w:rsidR="000004D6" w:rsidRDefault="000004D6" w:rsidP="00F61EED"/>
          <w:p w:rsidR="000004D6" w:rsidRDefault="000004D6" w:rsidP="00F61EED"/>
        </w:tc>
      </w:tr>
      <w:tr w:rsidR="000004D6" w:rsidTr="00F61EED">
        <w:trPr>
          <w:trHeight w:val="328"/>
          <w:jc w:val="center"/>
        </w:trPr>
        <w:tc>
          <w:tcPr>
            <w:tcW w:w="1082" w:type="dxa"/>
          </w:tcPr>
          <w:p w:rsidR="000004D6" w:rsidRDefault="000004D6" w:rsidP="00F61EED">
            <w:r>
              <w:t>5</w:t>
            </w:r>
          </w:p>
        </w:tc>
        <w:tc>
          <w:tcPr>
            <w:tcW w:w="1181" w:type="dxa"/>
          </w:tcPr>
          <w:p w:rsidR="000004D6" w:rsidRDefault="000004D6" w:rsidP="00F61EED">
            <w:r>
              <w:t>Zonder inlog geen toegang</w:t>
            </w:r>
          </w:p>
        </w:tc>
        <w:tc>
          <w:tcPr>
            <w:tcW w:w="709" w:type="dxa"/>
          </w:tcPr>
          <w:p w:rsidR="000004D6" w:rsidRDefault="000004D6" w:rsidP="00F61EED">
            <w:r>
              <w:t>J.S.</w:t>
            </w:r>
          </w:p>
        </w:tc>
        <w:tc>
          <w:tcPr>
            <w:tcW w:w="851" w:type="dxa"/>
          </w:tcPr>
          <w:p w:rsidR="000004D6" w:rsidRDefault="000004D6" w:rsidP="00F61EED">
            <w:r>
              <w:t>30-11-20</w:t>
            </w:r>
          </w:p>
        </w:tc>
        <w:tc>
          <w:tcPr>
            <w:tcW w:w="2492" w:type="dxa"/>
          </w:tcPr>
          <w:p w:rsidR="000004D6" w:rsidRDefault="000004D6" w:rsidP="00F61EED">
            <w:r>
              <w:t xml:space="preserve">Manipulatie van de </w:t>
            </w:r>
            <w:proofErr w:type="spellStart"/>
            <w:r>
              <w:t>url</w:t>
            </w:r>
            <w:proofErr w:type="spellEnd"/>
            <w:r>
              <w:t xml:space="preserve"> word de user terug gestuurd naar </w:t>
            </w:r>
            <w:proofErr w:type="spellStart"/>
            <w:r>
              <w:t>index_inlog.php</w:t>
            </w:r>
            <w:proofErr w:type="spellEnd"/>
          </w:p>
        </w:tc>
        <w:tc>
          <w:tcPr>
            <w:tcW w:w="2563" w:type="dxa"/>
          </w:tcPr>
          <w:p w:rsidR="000004D6" w:rsidRDefault="000004D6" w:rsidP="00F61EED">
            <w:r>
              <w:t xml:space="preserve">Loopt perfect user gaat terug naar </w:t>
            </w:r>
            <w:proofErr w:type="spellStart"/>
            <w:r w:rsidR="00A24C82">
              <w:t>index_inlog.php</w:t>
            </w:r>
            <w:proofErr w:type="spellEnd"/>
          </w:p>
        </w:tc>
        <w:tc>
          <w:tcPr>
            <w:tcW w:w="849" w:type="dxa"/>
          </w:tcPr>
          <w:p w:rsidR="000004D6" w:rsidRDefault="00A24C82" w:rsidP="00F61EED">
            <w:r>
              <w:t>Ja</w:t>
            </w:r>
          </w:p>
        </w:tc>
        <w:tc>
          <w:tcPr>
            <w:tcW w:w="822" w:type="dxa"/>
          </w:tcPr>
          <w:p w:rsidR="000004D6" w:rsidRDefault="00A24C82" w:rsidP="00F61EED">
            <w:r>
              <w:t>J.S.</w:t>
            </w:r>
          </w:p>
        </w:tc>
      </w:tr>
    </w:tbl>
    <w:p w:rsidR="00054356" w:rsidRDefault="00054356"/>
    <w:p w:rsidR="00D76F75" w:rsidRDefault="00D76F75" w:rsidP="00D76F75">
      <w:pPr>
        <w:pStyle w:val="Kop1"/>
      </w:pPr>
      <w:r>
        <w:t>Afsluiting</w:t>
      </w:r>
    </w:p>
    <w:p w:rsidR="00D76F75" w:rsidRDefault="00D76F75" w:rsidP="00D76F75">
      <w:r>
        <w:t>Wat is er uit de test gekomen. Wat moet er nog gerepareerd worden.</w:t>
      </w:r>
    </w:p>
    <w:p w:rsidR="00A24C82" w:rsidRDefault="00A24C82" w:rsidP="00A24C82">
      <w:pPr>
        <w:pStyle w:val="Lijstalinea"/>
        <w:numPr>
          <w:ilvl w:val="0"/>
          <w:numId w:val="5"/>
        </w:numPr>
      </w:pPr>
      <w:r>
        <w:t>Fouten in de view/</w:t>
      </w:r>
      <w:proofErr w:type="spellStart"/>
      <w:r>
        <w:t>View.php</w:t>
      </w:r>
      <w:proofErr w:type="spellEnd"/>
      <w:r>
        <w:t xml:space="preserve"> &gt; medicatie form</w:t>
      </w:r>
    </w:p>
    <w:p w:rsidR="00A24C82" w:rsidRDefault="00A24C82" w:rsidP="00A24C82">
      <w:pPr>
        <w:pStyle w:val="Lijstalinea"/>
        <w:numPr>
          <w:ilvl w:val="0"/>
          <w:numId w:val="5"/>
        </w:numPr>
      </w:pPr>
      <w:r>
        <w:t xml:space="preserve">Registeren loopt nog niet goed post komt niet aan in </w:t>
      </w:r>
      <w:proofErr w:type="spellStart"/>
      <w:r>
        <w:t>mysql</w:t>
      </w:r>
      <w:proofErr w:type="spellEnd"/>
    </w:p>
    <w:p w:rsidR="00A24C82" w:rsidRPr="00D76F75" w:rsidRDefault="00A24C82" w:rsidP="00A24C82">
      <w:pPr>
        <w:pStyle w:val="Lijstalinea"/>
        <w:numPr>
          <w:ilvl w:val="0"/>
          <w:numId w:val="5"/>
        </w:numPr>
      </w:pPr>
      <w:proofErr w:type="spellStart"/>
      <w:r>
        <w:t>Role</w:t>
      </w:r>
      <w:proofErr w:type="spellEnd"/>
      <w:r>
        <w:t xml:space="preserve"> per user nog aanmaken in een  model/</w:t>
      </w:r>
      <w:proofErr w:type="spellStart"/>
      <w:r>
        <w:t>User.php</w:t>
      </w:r>
      <w:proofErr w:type="spellEnd"/>
      <w:r>
        <w:t xml:space="preserve"> en die verbinden aan de .</w:t>
      </w:r>
      <w:proofErr w:type="spellStart"/>
      <w:r>
        <w:t>hidden</w:t>
      </w:r>
      <w:proofErr w:type="spellEnd"/>
      <w:r>
        <w:t xml:space="preserve"> class</w:t>
      </w:r>
    </w:p>
    <w:sectPr w:rsidR="00A24C82" w:rsidRPr="00D76F75" w:rsidSect="0019573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6EA" w:rsidRDefault="006016EA" w:rsidP="00195738">
      <w:pPr>
        <w:spacing w:after="0" w:line="240" w:lineRule="auto"/>
      </w:pPr>
      <w:r>
        <w:separator/>
      </w:r>
    </w:p>
  </w:endnote>
  <w:endnote w:type="continuationSeparator" w:id="0">
    <w:p w:rsidR="006016EA" w:rsidRDefault="006016EA" w:rsidP="00195738">
      <w:pPr>
        <w:spacing w:after="0" w:line="240" w:lineRule="auto"/>
      </w:pPr>
      <w:r>
        <w:continuationSeparator/>
      </w:r>
    </w:p>
  </w:endnote>
  <w:endnote w:type="continuationNotice" w:id="1">
    <w:p w:rsidR="006016EA" w:rsidRDefault="006016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994" w:rsidRDefault="007E1994">
    <w:pPr>
      <w:pStyle w:val="Voettekst"/>
      <w:jc w:val="right"/>
    </w:pPr>
    <w:r>
      <w:tab/>
      <w:t>ROC Mondriaan</w:t>
    </w:r>
    <w:r>
      <w:tab/>
      <w:t xml:space="preserve">Pagina: </w:t>
    </w:r>
    <w:sdt>
      <w:sdtPr>
        <w:id w:val="-45441002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195738" w:rsidRPr="00195738" w:rsidRDefault="00195738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6EA" w:rsidRDefault="006016EA" w:rsidP="00195738">
      <w:pPr>
        <w:spacing w:after="0" w:line="240" w:lineRule="auto"/>
      </w:pPr>
      <w:r>
        <w:separator/>
      </w:r>
    </w:p>
  </w:footnote>
  <w:footnote w:type="continuationSeparator" w:id="0">
    <w:p w:rsidR="006016EA" w:rsidRDefault="006016EA" w:rsidP="00195738">
      <w:pPr>
        <w:spacing w:after="0" w:line="240" w:lineRule="auto"/>
      </w:pPr>
      <w:r>
        <w:continuationSeparator/>
      </w:r>
    </w:p>
  </w:footnote>
  <w:footnote w:type="continuationNotice" w:id="1">
    <w:p w:rsidR="006016EA" w:rsidRDefault="006016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738" w:rsidRPr="00195738" w:rsidRDefault="00195738">
    <w:pPr>
      <w:pStyle w:val="Koptekst"/>
      <w:rPr>
        <w:lang w:val="en-US"/>
      </w:rPr>
    </w:pPr>
    <w:r>
      <w:rPr>
        <w:lang w:val="en-US"/>
      </w:rPr>
      <w:t xml:space="preserve">Project </w:t>
    </w:r>
    <w:r w:rsidR="00A0250E">
      <w:rPr>
        <w:lang w:val="en-US"/>
      </w:rPr>
      <w:t>[</w:t>
    </w:r>
    <w:proofErr w:type="spellStart"/>
    <w:r w:rsidR="00A24C82">
      <w:rPr>
        <w:lang w:val="en-US"/>
      </w:rPr>
      <w:t>Healtone</w:t>
    </w:r>
    <w:proofErr w:type="spellEnd"/>
    <w:r w:rsidR="00A0250E">
      <w:rPr>
        <w:lang w:val="en-US"/>
      </w:rPr>
      <w:t>]</w:t>
    </w:r>
    <w:r>
      <w:rPr>
        <w:lang w:val="en-US"/>
      </w:rPr>
      <w:tab/>
      <w:t xml:space="preserve">Team </w:t>
    </w:r>
    <w:r w:rsidR="00A0250E">
      <w:rPr>
        <w:lang w:val="en-US"/>
      </w:rPr>
      <w:t>[</w:t>
    </w:r>
    <w:r w:rsidR="00A24C82">
      <w:rPr>
        <w:lang w:val="en-US"/>
      </w:rPr>
      <w:t>Justin Schouten</w:t>
    </w:r>
    <w:r w:rsidR="00A0250E">
      <w:rPr>
        <w:lang w:val="en-US"/>
      </w:rPr>
      <w:t>]</w:t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205A5"/>
    <w:multiLevelType w:val="hybridMultilevel"/>
    <w:tmpl w:val="7042365C"/>
    <w:lvl w:ilvl="0" w:tplc="CE6C98C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0F5D23"/>
    <w:multiLevelType w:val="hybridMultilevel"/>
    <w:tmpl w:val="82009C8C"/>
    <w:lvl w:ilvl="0" w:tplc="52CCE6A2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B578B"/>
    <w:multiLevelType w:val="hybridMultilevel"/>
    <w:tmpl w:val="534E44C6"/>
    <w:lvl w:ilvl="0" w:tplc="D8140AC8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70D07"/>
    <w:multiLevelType w:val="hybridMultilevel"/>
    <w:tmpl w:val="FCFE427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23669"/>
    <w:multiLevelType w:val="hybridMultilevel"/>
    <w:tmpl w:val="EC169616"/>
    <w:lvl w:ilvl="0" w:tplc="D8140AC8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60"/>
    <w:rsid w:val="000004D6"/>
    <w:rsid w:val="0001229B"/>
    <w:rsid w:val="00030B65"/>
    <w:rsid w:val="00054356"/>
    <w:rsid w:val="00121E94"/>
    <w:rsid w:val="00195738"/>
    <w:rsid w:val="001B7470"/>
    <w:rsid w:val="00240773"/>
    <w:rsid w:val="003E00FB"/>
    <w:rsid w:val="004646FB"/>
    <w:rsid w:val="006016EA"/>
    <w:rsid w:val="00610D16"/>
    <w:rsid w:val="00635BFC"/>
    <w:rsid w:val="007E1994"/>
    <w:rsid w:val="00876B95"/>
    <w:rsid w:val="00926360"/>
    <w:rsid w:val="00A0250E"/>
    <w:rsid w:val="00A103FB"/>
    <w:rsid w:val="00A24C82"/>
    <w:rsid w:val="00A37773"/>
    <w:rsid w:val="00D76F75"/>
    <w:rsid w:val="00DF3BB2"/>
    <w:rsid w:val="00EE72E8"/>
    <w:rsid w:val="00F6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ED6BA"/>
  <w15:chartTrackingRefBased/>
  <w15:docId w15:val="{56C50ABF-6D8C-4195-8D83-1606B58D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E199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64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7E1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646FB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195738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95738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195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95738"/>
  </w:style>
  <w:style w:type="paragraph" w:styleId="Voettekst">
    <w:name w:val="footer"/>
    <w:basedOn w:val="Standaard"/>
    <w:link w:val="VoettekstChar"/>
    <w:uiPriority w:val="99"/>
    <w:unhideWhenUsed/>
    <w:rsid w:val="00195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95738"/>
  </w:style>
  <w:style w:type="paragraph" w:styleId="Kopvaninhoudsopgave">
    <w:name w:val="TOC Heading"/>
    <w:basedOn w:val="Kop1"/>
    <w:next w:val="Standaard"/>
    <w:uiPriority w:val="39"/>
    <w:unhideWhenUsed/>
    <w:qFormat/>
    <w:rsid w:val="00195738"/>
    <w:pPr>
      <w:numPr>
        <w:numId w:val="0"/>
      </w:num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19573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95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cho\Downloads\Testplan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[leden]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B424CE1F8DB4F8E7E354D82B7D306" ma:contentTypeVersion="3" ma:contentTypeDescription="Create a new document." ma:contentTypeScope="" ma:versionID="a8cca85c0af15fb46ac7ce0e40f861a1">
  <xsd:schema xmlns:xsd="http://www.w3.org/2001/XMLSchema" xmlns:xs="http://www.w3.org/2001/XMLSchema" xmlns:p="http://schemas.microsoft.com/office/2006/metadata/properties" xmlns:ns2="6c9efcb0-b584-4e85-90f8-643ecdbc051a" targetNamespace="http://schemas.microsoft.com/office/2006/metadata/properties" ma:root="true" ma:fieldsID="e0fb822b04416d256ff28f540f5849cb" ns2:_="">
    <xsd:import namespace="6c9efcb0-b584-4e85-90f8-643ecdbc05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efcb0-b584-4e85-90f8-643ecdbc05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9efcb0-b584-4e85-90f8-643ecdbc051a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7D03F4-4C95-4B89-8253-053653E520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79E423-2390-4CE1-B896-712212EC5E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efcb0-b584-4e85-90f8-643ecdbc05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CB17AC-0983-43B1-BC62-ED9B844ED921}">
  <ds:schemaRefs>
    <ds:schemaRef ds:uri="http://schemas.microsoft.com/office/2006/metadata/properties"/>
    <ds:schemaRef ds:uri="http://schemas.microsoft.com/office/infopath/2007/PartnerControls"/>
    <ds:schemaRef ds:uri="6c9efcb0-b584-4e85-90f8-643ecdbc051a"/>
  </ds:schemaRefs>
</ds:datastoreItem>
</file>

<file path=customXml/itemProps5.xml><?xml version="1.0" encoding="utf-8"?>
<ds:datastoreItem xmlns:ds="http://schemas.openxmlformats.org/officeDocument/2006/customXml" ds:itemID="{37D87850-9AAF-444E-9E47-B667301EE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Testplan - Template</Template>
  <TotalTime>24</TotalTime>
  <Pages>4</Pages>
  <Words>368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Testplan</vt:lpstr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>Project [naam]</dc:subject>
  <dc:creator>Justin Schouten</dc:creator>
  <cp:keywords/>
  <dc:description/>
  <cp:lastModifiedBy>Justin Schouten</cp:lastModifiedBy>
  <cp:revision>1</cp:revision>
  <dcterms:created xsi:type="dcterms:W3CDTF">2020-11-30T22:49:00Z</dcterms:created>
  <dcterms:modified xsi:type="dcterms:W3CDTF">2020-11-30T23:24:00Z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0x010100A0BB424CE1F8DB4F8E7E354D82B7D306</vt:lpwstr>
  </property>
</Properties>
</file>